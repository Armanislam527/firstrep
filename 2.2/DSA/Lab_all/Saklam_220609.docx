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C74BC">
      <w:pPr>
        <w:jc w:val="center"/>
        <w:rPr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t xml:space="preserve">Pabna University of Science and Technology </w:t>
      </w:r>
    </w:p>
    <w:p w14:paraId="43D73C58">
      <w:pPr>
        <w:jc w:val="center"/>
      </w:pPr>
      <w:r>
        <w:rPr>
          <w:lang w:val="en-US" w:bidi="bn-BD"/>
        </w:rPr>
        <w:drawing>
          <wp:inline distT="0" distB="0" distL="0" distR="0">
            <wp:extent cx="1771650" cy="1628775"/>
            <wp:effectExtent l="0" t="0" r="6350" b="9525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578" cy="16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D2F6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Faculty of Engineering and Technology</w:t>
      </w:r>
    </w:p>
    <w:p w14:paraId="3FD3FCC9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Department of Information and Communication Engineering</w:t>
      </w:r>
    </w:p>
    <w:p w14:paraId="45753388">
      <w:pPr>
        <w:rPr>
          <w:rFonts w:ascii="Arial" w:hAnsi="Arial" w:cs="Arial"/>
          <w:b/>
          <w:bCs/>
          <w:color w:val="00B0F0"/>
          <w:sz w:val="40"/>
          <w:szCs w:val="40"/>
        </w:rPr>
      </w:pPr>
      <w:r>
        <w:rPr>
          <w:rFonts w:ascii="Arial" w:hAnsi="Arial" w:cs="Arial"/>
          <w:b/>
          <w:bCs/>
          <w:color w:val="00B0F0"/>
          <w:sz w:val="40"/>
          <w:szCs w:val="40"/>
        </w:rPr>
        <w:t xml:space="preserve">                                  Lab Report</w:t>
      </w:r>
    </w:p>
    <w:p w14:paraId="7D7E38EF">
      <w:pPr>
        <w:jc w:val="center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Course Code: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ICE-2202</w:t>
      </w:r>
    </w:p>
    <w:p w14:paraId="6E5B2DAB">
      <w:pPr>
        <w:jc w:val="center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Course title: </w:t>
      </w: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Data Structure and Algorithm Sessional</w:t>
      </w:r>
    </w:p>
    <w:tbl>
      <w:tblPr>
        <w:tblStyle w:val="1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655"/>
      </w:tblGrid>
      <w:tr w14:paraId="28F51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0" w:hRule="atLeast"/>
        </w:trPr>
        <w:tc>
          <w:tcPr>
            <w:tcW w:w="4786" w:type="dxa"/>
          </w:tcPr>
          <w:p w14:paraId="3AF3FB46">
            <w:pPr>
              <w:spacing w:after="0" w:line="240" w:lineRule="auto"/>
              <w:jc w:val="center"/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  <w:t>Submitted By:</w:t>
            </w:r>
          </w:p>
          <w:p w14:paraId="3CFB738A">
            <w:pPr>
              <w:spacing w:after="0" w:line="240" w:lineRule="auto"/>
              <w:jc w:val="center"/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</w:pPr>
          </w:p>
          <w:p w14:paraId="2D771D2A">
            <w:pPr>
              <w:spacing w:after="0" w:line="240" w:lineRule="auto"/>
              <w:rPr>
                <w:rFonts w:hint="default" w:ascii="Calibri" w:hAnsi="Calibri" w:eastAsia="Calibri" w:cs="Shonar Bangla"/>
                <w:color w:val="000000" w:themeColor="text1"/>
                <w:sz w:val="32"/>
                <w:szCs w:val="40"/>
                <w:lang w:val="en-US" w:bidi="bn-B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Calibri" w:cs="Shonar Bangla"/>
                <w:b/>
                <w:bCs/>
                <w:color w:val="000000" w:themeColor="text1"/>
                <w:sz w:val="32"/>
                <w:szCs w:val="40"/>
                <w:lang w:val="en-US" w:bidi="bn-BD"/>
                <w14:textFill>
                  <w14:solidFill>
                    <w14:schemeClr w14:val="tx1"/>
                  </w14:solidFill>
                </w14:textFill>
              </w:rPr>
              <w:t>Name:</w:t>
            </w:r>
            <w:r>
              <w:rPr>
                <w:rFonts w:ascii="Calibri" w:hAnsi="Calibri" w:eastAsia="Calibri" w:cs="Shonar Bangla"/>
                <w:color w:val="000000" w:themeColor="text1"/>
                <w:sz w:val="32"/>
                <w:szCs w:val="40"/>
                <w:lang w:val="en-US" w:bidi="bn-BD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Calibri" w:cs="Shonar Bangla"/>
                <w:color w:val="000000" w:themeColor="text1"/>
                <w:sz w:val="32"/>
                <w:szCs w:val="40"/>
                <w:lang w:val="en-US" w:bidi="bn-BD"/>
                <w14:textFill>
                  <w14:solidFill>
                    <w14:schemeClr w14:val="tx1"/>
                  </w14:solidFill>
                </w14:textFill>
              </w:rPr>
              <w:t>Saklam Sakib</w:t>
            </w:r>
          </w:p>
          <w:p w14:paraId="61060125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b/>
                <w:bCs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Roll:</w:t>
            </w:r>
            <w:r>
              <w:rPr>
                <w:rFonts w:ascii="Calibri" w:hAnsi="Calibri" w:eastAsia="Calibri" w:cs="SimSu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2206</w:t>
            </w:r>
            <w:r>
              <w:rPr>
                <w:rFonts w:hint="default" w:ascii="Calibri" w:hAnsi="Calibri" w:eastAsia="Calibri" w:cs="SimSu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  <w:p w14:paraId="36557042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b/>
                <w:bCs/>
                <w:color w:val="000000"/>
                <w:sz w:val="32"/>
                <w:szCs w:val="32"/>
                <w:lang w:val="en-US"/>
              </w:rPr>
              <w:t>Session: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2021-2022</w:t>
            </w:r>
          </w:p>
          <w:p w14:paraId="06C05DC9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2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vertAlign w:val="superscript"/>
                <w:lang w:val="en-US"/>
              </w:rPr>
              <w:t xml:space="preserve"> nd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 Year 2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vertAlign w:val="superscript"/>
                <w:lang w:val="en-US"/>
              </w:rPr>
              <w:t xml:space="preserve"> nd</w:t>
            </w: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 semester</w:t>
            </w:r>
          </w:p>
          <w:p w14:paraId="1CDA9847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Department of Information and</w:t>
            </w:r>
          </w:p>
          <w:p w14:paraId="647BA7C3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Communication Engineering, </w:t>
            </w:r>
          </w:p>
          <w:p w14:paraId="09108E60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PUST</w:t>
            </w:r>
          </w:p>
        </w:tc>
        <w:tc>
          <w:tcPr>
            <w:tcW w:w="4655" w:type="dxa"/>
          </w:tcPr>
          <w:p w14:paraId="5B329D4A">
            <w:pPr>
              <w:spacing w:after="0" w:line="240" w:lineRule="auto"/>
              <w:jc w:val="center"/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  <w:t>Submitted To:</w:t>
            </w:r>
          </w:p>
          <w:p w14:paraId="3FC9045D">
            <w:pPr>
              <w:spacing w:after="0" w:line="240" w:lineRule="auto"/>
              <w:jc w:val="center"/>
              <w:rPr>
                <w:rFonts w:ascii="Calibri" w:hAnsi="Calibri" w:eastAsia="Calibri" w:cs="SimSun"/>
                <w:b/>
                <w:bCs/>
                <w:color w:val="0070C0"/>
                <w:sz w:val="32"/>
                <w:szCs w:val="32"/>
                <w:lang w:val="en-US"/>
              </w:rPr>
            </w:pPr>
          </w:p>
          <w:p w14:paraId="762BFD78">
            <w:pPr>
              <w:spacing w:after="0" w:line="240" w:lineRule="auto"/>
              <w:rPr>
                <w:rFonts w:ascii="Calibri" w:hAnsi="Calibri" w:eastAsia="Calibri" w:cs="SimSun"/>
                <w:b/>
                <w:bCs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Calibri" w:cs="SimSun"/>
                <w:b/>
                <w:bCs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MD. Anwar Hossain</w:t>
            </w:r>
          </w:p>
          <w:p w14:paraId="2713A10D">
            <w:pPr>
              <w:spacing w:after="0" w:line="240" w:lineRule="auto"/>
              <w:rPr>
                <w:rFonts w:ascii="Calibri" w:hAnsi="Calibri" w:eastAsia="Calibri" w:cs="SimSu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Calibri" w:cs="SimSun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Chairman and Associate professor,</w:t>
            </w:r>
          </w:p>
          <w:p w14:paraId="408C6E35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Department of </w:t>
            </w:r>
          </w:p>
          <w:p w14:paraId="28B91422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 xml:space="preserve">Information and Communication Engineering, </w:t>
            </w:r>
          </w:p>
          <w:p w14:paraId="5F461E10">
            <w:pPr>
              <w:spacing w:after="0" w:line="240" w:lineRule="auto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  <w:t>Pabna University of Science And Technology, Pabna.</w:t>
            </w:r>
          </w:p>
          <w:p w14:paraId="1FFC311E">
            <w:pPr>
              <w:spacing w:after="0" w:line="240" w:lineRule="auto"/>
              <w:jc w:val="center"/>
              <w:rPr>
                <w:rFonts w:ascii="Calibri" w:hAnsi="Calibri" w:eastAsia="Calibri" w:cs="SimSun"/>
                <w:color w:val="000000"/>
                <w:sz w:val="32"/>
                <w:szCs w:val="32"/>
                <w:lang w:val="en-US"/>
              </w:rPr>
            </w:pPr>
          </w:p>
        </w:tc>
      </w:tr>
    </w:tbl>
    <w:p w14:paraId="5D48B144"/>
    <w:p w14:paraId="4B81D9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Date of Submission:</w:t>
      </w:r>
      <w:r>
        <w:rPr>
          <w:b/>
          <w:bCs/>
          <w:sz w:val="32"/>
          <w:szCs w:val="32"/>
        </w:rPr>
        <w:t xml:space="preserve"> 01/03/2025</w:t>
      </w:r>
    </w:p>
    <w:p w14:paraId="46ECE61C">
      <w:pPr>
        <w:jc w:val="center"/>
        <w:rPr>
          <w:b/>
          <w:bCs/>
          <w:sz w:val="32"/>
          <w:szCs w:val="32"/>
        </w:rPr>
      </w:pPr>
    </w:p>
    <w:p w14:paraId="1827F43F">
      <w:pPr>
        <w:jc w:val="center"/>
        <w:rPr>
          <w:b/>
          <w:bCs/>
          <w:sz w:val="32"/>
          <w:szCs w:val="32"/>
        </w:rPr>
      </w:pPr>
    </w:p>
    <w:p w14:paraId="16A7EC05">
      <w:pPr>
        <w:jc w:val="center"/>
        <w:rPr>
          <w:b/>
          <w:bCs/>
          <w:sz w:val="32"/>
          <w:szCs w:val="32"/>
        </w:rPr>
      </w:pPr>
    </w:p>
    <w:p w14:paraId="21FBF0B3">
      <w:pPr>
        <w:jc w:val="center"/>
        <w:rPr>
          <w:b/>
          <w:bCs/>
          <w:sz w:val="32"/>
          <w:szCs w:val="32"/>
        </w:rPr>
      </w:pPr>
    </w:p>
    <w:p w14:paraId="1E2119FE">
      <w:pPr>
        <w:jc w:val="center"/>
        <w:rPr>
          <w:b/>
          <w:bCs/>
          <w:sz w:val="32"/>
          <w:szCs w:val="32"/>
        </w:rPr>
      </w:pPr>
    </w:p>
    <w:p w14:paraId="79DA2166">
      <w:pPr>
        <w:jc w:val="center"/>
        <w:rPr>
          <w:b/>
          <w:bCs/>
          <w:sz w:val="32"/>
          <w:szCs w:val="3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14"/>
        <w:tblpPr w:leftFromText="180" w:rightFromText="180" w:vertAnchor="page" w:horzAnchor="margin" w:tblpY="2005"/>
        <w:tblW w:w="9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8189"/>
      </w:tblGrid>
      <w:tr w14:paraId="6DEA7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869A0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Sl.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17D7B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</w:tr>
      <w:tr w14:paraId="48EF6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4B661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598B579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19148C9">
                  <w:r>
                    <w:t>Write a program to sort a linear array using the bubble sort algorithm.</w:t>
                  </w:r>
                </w:p>
              </w:tc>
            </w:tr>
          </w:tbl>
          <w:p w14:paraId="547DC9BA">
            <w:pPr>
              <w:spacing w:after="160" w:line="259" w:lineRule="auto"/>
            </w:pPr>
          </w:p>
        </w:tc>
      </w:tr>
      <w:tr w14:paraId="295F2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FFCC6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64438AF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149B0DE">
                  <w:r>
                    <w:t>Write a program to find an element using a linear search algorithm.</w:t>
                  </w:r>
                </w:p>
              </w:tc>
            </w:tr>
          </w:tbl>
          <w:p w14:paraId="2F5BCE03">
            <w:pPr>
              <w:spacing w:after="160" w:line="259" w:lineRule="auto"/>
              <w:rPr>
                <w:b/>
                <w:bCs/>
              </w:rPr>
            </w:pPr>
          </w:p>
        </w:tc>
      </w:tr>
      <w:tr w14:paraId="5FD31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906B8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29F15F8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3243EFF">
                  <w:r>
                    <w:t>Write a program to sort a linear array using the merge sort algorithm.</w:t>
                  </w:r>
                </w:p>
              </w:tc>
            </w:tr>
          </w:tbl>
          <w:p w14:paraId="684F945D">
            <w:pPr>
              <w:spacing w:after="160" w:line="259" w:lineRule="auto"/>
              <w:rPr>
                <w:b/>
                <w:bCs/>
              </w:rPr>
            </w:pPr>
          </w:p>
        </w:tc>
      </w:tr>
      <w:tr w14:paraId="1CAF6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5D5CA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3E9421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60ADB8E">
                  <w:r>
                    <w:t>Write a program to find an element using the binary search algorithm.</w:t>
                  </w:r>
                </w:p>
              </w:tc>
            </w:tr>
          </w:tbl>
          <w:p w14:paraId="59E0495C">
            <w:pPr>
              <w:spacing w:after="160" w:line="259" w:lineRule="auto"/>
              <w:rPr>
                <w:b/>
                <w:bCs/>
              </w:rPr>
            </w:pPr>
          </w:p>
        </w:tc>
      </w:tr>
      <w:tr w14:paraId="31F21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326AB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3B73F1A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DA06536">
                  <w:r>
                    <w:t>Write a program to find a given pattern from text using the pattern matching algorithm.</w:t>
                  </w:r>
                </w:p>
              </w:tc>
            </w:tr>
          </w:tbl>
          <w:p w14:paraId="6A5A6CBD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033C2F16">
      <w:pPr>
        <w:jc w:val="center"/>
        <w:rPr>
          <w:b/>
          <w:bCs/>
          <w:sz w:val="32"/>
          <w:szCs w:val="3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14"/>
        <w:tblpPr w:leftFromText="180" w:rightFromText="180" w:vertAnchor="page" w:horzAnchor="margin" w:tblpY="2005"/>
        <w:tblW w:w="9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8189"/>
      </w:tblGrid>
      <w:tr w14:paraId="1C1B1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FAA111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4F7D7BB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14C1407">
                  <w:r>
                    <w:t>Write a program to implement a queue data structure along with its typical operations.</w:t>
                  </w:r>
                </w:p>
              </w:tc>
            </w:tr>
          </w:tbl>
          <w:p w14:paraId="26D73BAC">
            <w:pPr>
              <w:spacing w:after="160" w:line="259" w:lineRule="auto"/>
              <w:rPr>
                <w:b/>
                <w:bCs/>
              </w:rPr>
            </w:pPr>
          </w:p>
        </w:tc>
      </w:tr>
      <w:tr w14:paraId="720E0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51EB24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6E9745D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6EB0C6A">
                  <w:r>
                    <w:t xml:space="preserve">Write a program to solve </w:t>
                  </w:r>
                  <w:r>
                    <w:rPr>
                      <w:b/>
                      <w:bCs/>
                    </w:rPr>
                    <w:t>n</w:t>
                  </w:r>
                  <w:r>
                    <w:t xml:space="preserve"> queen's problem using backtracking.</w:t>
                  </w:r>
                </w:p>
              </w:tc>
            </w:tr>
          </w:tbl>
          <w:p w14:paraId="3B2D2E48">
            <w:pPr>
              <w:spacing w:after="160" w:line="259" w:lineRule="auto"/>
              <w:rPr>
                <w:b/>
                <w:bCs/>
              </w:rPr>
            </w:pPr>
          </w:p>
        </w:tc>
      </w:tr>
      <w:tr w14:paraId="1DA1D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A81BF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0CB4737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63FE303">
                  <w:r>
                    <w:t xml:space="preserve">Consider a set </w:t>
                  </w:r>
                  <w:r>
                    <w:rPr>
                      <w:b/>
                      <w:bCs/>
                    </w:rPr>
                    <w:t>S = {5,10,12,13,15,18}</w:t>
                  </w:r>
                  <w:r>
                    <w:t xml:space="preserve"> and </w:t>
                  </w:r>
                  <w:r>
                    <w:rPr>
                      <w:b/>
                      <w:bCs/>
                    </w:rPr>
                    <w:t>d = 30</w:t>
                  </w:r>
                  <w:r>
                    <w:t>. Write a program to solve the sum of subset problem.</w:t>
                  </w:r>
                </w:p>
              </w:tc>
            </w:tr>
          </w:tbl>
          <w:p w14:paraId="2218BD25">
            <w:pPr>
              <w:spacing w:after="160" w:line="259" w:lineRule="auto"/>
              <w:rPr>
                <w:b/>
                <w:bCs/>
              </w:rPr>
            </w:pPr>
          </w:p>
        </w:tc>
      </w:tr>
      <w:tr w14:paraId="78D48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28364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9030" w:type="dxa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30"/>
            </w:tblGrid>
            <w:tr w14:paraId="6357220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89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29D6E9F">
                  <w:r>
                    <w:t xml:space="preserve">Write a program to solve the following </w:t>
                  </w:r>
                  <w:r>
                    <w:rPr>
                      <w:b/>
                      <w:bCs/>
                    </w:rPr>
                    <w:t>0/1 Knapsack</w:t>
                  </w:r>
                  <w:r>
                    <w:t xml:space="preserve"> using dynamic programming approach </w:t>
                  </w:r>
                  <w:r>
                    <w:rPr>
                      <w:b/>
                      <w:bCs/>
                    </w:rPr>
                    <w:t>profits P = (15,25,13,23), weight W = (2,6,12,9), Knapsack C = 20</w:t>
                  </w:r>
                  <w:r>
                    <w:t xml:space="preserve">, and the number of items </w:t>
                  </w:r>
                  <w:r>
                    <w:rPr>
                      <w:b/>
                      <w:bCs/>
                    </w:rPr>
                    <w:t>n=4</w:t>
                  </w:r>
                  <w:r>
                    <w:t>.</w:t>
                  </w:r>
                </w:p>
              </w:tc>
            </w:tr>
          </w:tbl>
          <w:p w14:paraId="76A4172E">
            <w:pPr>
              <w:spacing w:after="160" w:line="259" w:lineRule="auto"/>
              <w:rPr>
                <w:b/>
                <w:bCs/>
              </w:rPr>
            </w:pPr>
          </w:p>
        </w:tc>
      </w:tr>
      <w:tr w14:paraId="1CAD8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88B17F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7"/>
              <w:tblW w:w="0" w:type="auto"/>
              <w:tblCellSpacing w:w="1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3"/>
            </w:tblGrid>
            <w:tr w14:paraId="3C0E658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BF23C82">
                  <w:r>
                    <w:t xml:space="preserve">Write a program to solve the </w:t>
                  </w:r>
                  <w:r>
                    <w:rPr>
                      <w:b/>
                      <w:bCs/>
                    </w:rPr>
                    <w:t>Tower of Hanoi</w:t>
                  </w:r>
                  <w:r>
                    <w:t xml:space="preserve"> problem for the </w:t>
                  </w:r>
                  <w:r>
                    <w:rPr>
                      <w:b/>
                      <w:bCs/>
                    </w:rPr>
                    <w:t>N</w:t>
                  </w:r>
                  <w:r>
                    <w:t xml:space="preserve"> disk.</w:t>
                  </w:r>
                </w:p>
              </w:tc>
            </w:tr>
          </w:tbl>
          <w:p w14:paraId="2AF1AEB8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69623BF6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0209CC75">
      <w:pPr>
        <w:pStyle w:val="3"/>
        <w:keepNext w:val="0"/>
        <w:keepLines w:val="0"/>
        <w:widowControl/>
        <w:suppressLineNumbers w:val="0"/>
        <w:rPr>
          <w:b/>
          <w:bCs/>
          <w:sz w:val="44"/>
          <w:szCs w:val="44"/>
          <w:highlight w:val="yellow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13A3939">
      <w:pPr>
        <w:pStyle w:val="3"/>
        <w:keepNext w:val="0"/>
        <w:keepLines w:val="0"/>
        <w:widowControl/>
        <w:suppressLineNumbers w:val="0"/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  <w:highlight w:val="yellow"/>
        </w:rPr>
        <w:t>Problem 1: Bubble Sort</w:t>
      </w:r>
    </w:p>
    <w:p w14:paraId="37D0DC6D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sz w:val="44"/>
          <w:szCs w:val="44"/>
          <w:highlight w:val="yellow"/>
        </w:rPr>
        <w:t>Problem Statement</w:t>
      </w:r>
      <w:r>
        <w:rPr>
          <w:rFonts w:hint="default"/>
          <w:sz w:val="44"/>
          <w:szCs w:val="44"/>
          <w:highlight w:val="yellow"/>
          <w:lang w:val="en-US"/>
        </w:rPr>
        <w:t>:</w:t>
      </w:r>
    </w:p>
    <w:p w14:paraId="63B116A6">
      <w:pPr>
        <w:pStyle w:val="12"/>
        <w:keepNext w:val="0"/>
        <w:keepLines w:val="0"/>
        <w:widowControl/>
        <w:suppressLineNumbers w:val="0"/>
      </w:pPr>
      <w:r>
        <w:t>Write a program to sort a linear array using the bubble sort algorithm.</w:t>
      </w:r>
    </w:p>
    <w:p w14:paraId="5916E80D">
      <w:pPr>
        <w:pStyle w:val="4"/>
        <w:keepNext w:val="0"/>
        <w:keepLines w:val="0"/>
        <w:widowControl/>
        <w:suppressLineNumbers w:val="0"/>
        <w:rPr>
          <w:rFonts w:hint="default"/>
          <w:highlight w:val="yellow"/>
          <w:lang w:val="en-US"/>
        </w:rPr>
      </w:pPr>
      <w:r>
        <w:rPr>
          <w:highlight w:val="yellow"/>
        </w:rPr>
        <w:t>Illustration of the Problem</w:t>
      </w:r>
      <w:r>
        <w:rPr>
          <w:rFonts w:hint="default"/>
          <w:highlight w:val="yellow"/>
          <w:lang w:val="en-US"/>
        </w:rPr>
        <w:t>:</w:t>
      </w:r>
    </w:p>
    <w:p w14:paraId="4AA6825A">
      <w:pPr>
        <w:pStyle w:val="12"/>
        <w:keepNext w:val="0"/>
        <w:keepLines w:val="0"/>
        <w:widowControl/>
        <w:suppressLineNumbers w:val="0"/>
      </w:pPr>
      <w:r>
        <w:t>Bubble sort works by repeatedly swapping adjacent elements if they are in the wrong order. This process is repeated until the array is sorted.</w:t>
      </w:r>
    </w:p>
    <w:p w14:paraId="2E71B5B1">
      <w:pPr>
        <w:pStyle w:val="4"/>
        <w:keepNext w:val="0"/>
        <w:keepLines w:val="0"/>
        <w:widowControl/>
        <w:suppressLineNumbers w:val="0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Step-by-Step Algorithm</w:t>
      </w:r>
    </w:p>
    <w:p w14:paraId="2881213B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Start from the first element.</w:t>
      </w:r>
    </w:p>
    <w:p w14:paraId="1261E3A1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2.</w:t>
      </w:r>
      <w:r>
        <w:t>Compare the current element with the next element.</w:t>
      </w:r>
    </w:p>
    <w:p w14:paraId="0D2228BB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3.</w:t>
      </w:r>
      <w:r>
        <w:t>Swap them if they are in the wrong order.</w:t>
      </w:r>
    </w:p>
    <w:p w14:paraId="5B698ED3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4.</w:t>
      </w:r>
      <w:r>
        <w:t>Repeat steps 2 and 3 for all elements in the array.</w:t>
      </w:r>
    </w:p>
    <w:p w14:paraId="00329305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5.</w:t>
      </w:r>
      <w:r>
        <w:t>Continue the process for all elements until no swaps are required.</w:t>
      </w:r>
    </w:p>
    <w:p w14:paraId="349377AB">
      <w:pPr>
        <w:pStyle w:val="12"/>
        <w:keepNext w:val="0"/>
        <w:keepLines w:val="0"/>
        <w:widowControl/>
        <w:suppressLineNumbers w:val="0"/>
        <w:ind w:left="720"/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Source Code:</w:t>
      </w:r>
    </w:p>
    <w:p w14:paraId="477FA5D0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#include &lt;iostream&gt;</w:t>
      </w:r>
    </w:p>
    <w:p w14:paraId="6849DD8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using namespace std;</w:t>
      </w:r>
    </w:p>
    <w:p w14:paraId="19B1949B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7CC2E372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void bubbleSort(int arr[], int n) {</w:t>
      </w:r>
    </w:p>
    <w:p w14:paraId="6327343B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for (int i = 0; i &lt; n - 1; i++) {</w:t>
      </w:r>
    </w:p>
    <w:p w14:paraId="0C42A505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for (int j = 0; j &lt; n - i - 1; j++) {</w:t>
      </w:r>
    </w:p>
    <w:p w14:paraId="462F4A6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    if (arr[j] &gt; arr[j + 1]) {</w:t>
      </w:r>
    </w:p>
    <w:p w14:paraId="11F3F1F4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        swap(arr[j], arr[j + 1]);</w:t>
      </w:r>
    </w:p>
    <w:p w14:paraId="5241A32A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    }</w:t>
      </w:r>
    </w:p>
    <w:p w14:paraId="6789348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}</w:t>
      </w:r>
    </w:p>
    <w:p w14:paraId="77973F3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}</w:t>
      </w:r>
    </w:p>
    <w:p w14:paraId="1A0A1E7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}</w:t>
      </w:r>
    </w:p>
    <w:p w14:paraId="462AD761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74B091D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void printArray(int arr[], int n) {</w:t>
      </w:r>
    </w:p>
    <w:p w14:paraId="56E1B05D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31570D30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    cout &lt;&lt; arr[i] &lt;&lt; " ";</w:t>
      </w:r>
    </w:p>
    <w:p w14:paraId="39C2225B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}</w:t>
      </w:r>
    </w:p>
    <w:p w14:paraId="3368BBD8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cout &lt;&lt; endl;</w:t>
      </w:r>
    </w:p>
    <w:p w14:paraId="3164C2E6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}</w:t>
      </w:r>
    </w:p>
    <w:p w14:paraId="4287D508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</w:p>
    <w:p w14:paraId="7A3DCB87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int main() {</w:t>
      </w:r>
    </w:p>
    <w:p w14:paraId="3260D6C7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int arr[] = {64, 34, 25, 12, 22, 11, 90};</w:t>
      </w:r>
    </w:p>
    <w:p w14:paraId="2F1B9203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int n = sizeof(arr) / sizeof(arr[0]);</w:t>
      </w:r>
    </w:p>
    <w:p w14:paraId="7D7757A8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cout &lt;&lt; "Unsorted array: ";</w:t>
      </w:r>
    </w:p>
    <w:p w14:paraId="0FAA1E50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printArray(arr, n);</w:t>
      </w:r>
    </w:p>
    <w:p w14:paraId="0870F01E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bubbleSort(arr, n);</w:t>
      </w:r>
    </w:p>
    <w:p w14:paraId="693DA742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cout &lt;&lt; "Sorted array: ";</w:t>
      </w:r>
    </w:p>
    <w:p w14:paraId="1E1B995E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printArray(arr, n);</w:t>
      </w:r>
    </w:p>
    <w:p w14:paraId="4907BC5F">
      <w:pPr>
        <w:pStyle w:val="12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 xml:space="preserve">    return 0;</w:t>
      </w:r>
    </w:p>
    <w:p w14:paraId="37C83140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</w:rPr>
        <w:t>}</w:t>
      </w:r>
    </w:p>
    <w:p w14:paraId="0AC52910">
      <w:pPr>
        <w:pStyle w:val="12"/>
        <w:keepNext w:val="0"/>
        <w:keepLines w:val="0"/>
        <w:widowControl/>
        <w:suppressLineNumbers w:val="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Input :</w:t>
      </w:r>
    </w:p>
    <w:p w14:paraId="1198CF90">
      <w:pPr>
        <w:pStyle w:val="12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Unsorted array: 64 34 25 12 22 11 90</w:t>
      </w:r>
    </w:p>
    <w:p w14:paraId="31970CE7">
      <w:pPr>
        <w:pStyle w:val="12"/>
        <w:keepNext w:val="0"/>
        <w:keepLines w:val="0"/>
        <w:widowControl/>
        <w:suppressLineNumbers w:val="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OutPut:</w:t>
      </w:r>
    </w:p>
    <w:p w14:paraId="4AE162AF">
      <w:pPr>
        <w:pStyle w:val="12"/>
        <w:keepNext w:val="0"/>
        <w:keepLines w:val="0"/>
        <w:widowControl/>
        <w:suppressLineNumbers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Sorted array: 11 12 22 25 34 64 90</w:t>
      </w:r>
    </w:p>
    <w:p w14:paraId="6044A78B"/>
    <w:p w14:paraId="457C409F"/>
    <w:p w14:paraId="68ED709F">
      <w:pPr>
        <w:pStyle w:val="3"/>
        <w:keepNext w:val="0"/>
        <w:keepLines w:val="0"/>
        <w:widowControl/>
        <w:suppressLineNumbers w:val="0"/>
      </w:pPr>
      <w:r>
        <w:t>Problem 2: Linear Search</w:t>
      </w:r>
    </w:p>
    <w:p w14:paraId="70CFC8DE">
      <w:pPr>
        <w:pStyle w:val="4"/>
        <w:keepNext w:val="0"/>
        <w:keepLines w:val="0"/>
        <w:widowControl/>
        <w:suppressLineNumbers w:val="0"/>
      </w:pPr>
      <w:r>
        <w:t>Problem Statement</w:t>
      </w:r>
    </w:p>
    <w:p w14:paraId="1A730ED3">
      <w:pPr>
        <w:pStyle w:val="12"/>
        <w:keepNext w:val="0"/>
        <w:keepLines w:val="0"/>
        <w:widowControl/>
        <w:suppressLineNumbers w:val="0"/>
      </w:pPr>
      <w:r>
        <w:t>Write a program to find an element using a linear search algorithm.</w:t>
      </w:r>
    </w:p>
    <w:p w14:paraId="1A06722B">
      <w:pPr>
        <w:pStyle w:val="4"/>
        <w:keepNext w:val="0"/>
        <w:keepLines w:val="0"/>
        <w:widowControl/>
        <w:suppressLineNumbers w:val="0"/>
      </w:pPr>
      <w:r>
        <w:t>Illustration of the Problem</w:t>
      </w:r>
    </w:p>
    <w:p w14:paraId="21531656">
      <w:pPr>
        <w:pStyle w:val="12"/>
        <w:keepNext w:val="0"/>
        <w:keepLines w:val="0"/>
        <w:widowControl/>
        <w:suppressLineNumbers w:val="0"/>
      </w:pPr>
      <w:r>
        <w:t>Linear search scans each element of the array sequentially until the desired element is found.</w:t>
      </w:r>
    </w:p>
    <w:p w14:paraId="3EB25D3F">
      <w:pPr>
        <w:pStyle w:val="4"/>
        <w:keepNext w:val="0"/>
        <w:keepLines w:val="0"/>
        <w:widowControl/>
        <w:suppressLineNumbers w:val="0"/>
      </w:pPr>
      <w:r>
        <w:t>Step-by-Step Algorithm</w:t>
      </w:r>
    </w:p>
    <w:p w14:paraId="0CB3DC5B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Start from the first element of the array.</w:t>
      </w:r>
    </w:p>
    <w:p w14:paraId="1832CBAE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2.</w:t>
      </w:r>
      <w:r>
        <w:t>Compare the element with the target value.</w:t>
      </w:r>
    </w:p>
    <w:p w14:paraId="542D616B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3.</w:t>
      </w:r>
      <w:r>
        <w:t>If a match is found, return the index.</w:t>
      </w:r>
    </w:p>
    <w:p w14:paraId="664BF756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4.</w:t>
      </w:r>
      <w:r>
        <w:t>If no match is found, continue to the next element.</w:t>
      </w:r>
    </w:p>
    <w:p w14:paraId="748265F0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5.</w:t>
      </w:r>
      <w:r>
        <w:t>If the element is not found, return -1.</w:t>
      </w:r>
    </w:p>
    <w:p w14:paraId="1B0B6D1C">
      <w:pPr>
        <w:pStyle w:val="4"/>
        <w:keepNext w:val="0"/>
        <w:keepLines w:val="0"/>
        <w:widowControl/>
        <w:suppressLineNumbers w:val="0"/>
        <w:rPr>
          <w:b/>
          <w:bCs/>
          <w:sz w:val="52"/>
          <w:szCs w:val="52"/>
          <w:highlight w:val="yellow"/>
        </w:rPr>
      </w:pPr>
      <w:r>
        <w:rPr>
          <w:b/>
          <w:bCs/>
          <w:sz w:val="52"/>
          <w:szCs w:val="52"/>
          <w:highlight w:val="yellow"/>
        </w:rPr>
        <w:t>Source Code</w:t>
      </w:r>
    </w:p>
    <w:p w14:paraId="1F6F934B">
      <w:pPr>
        <w:rPr>
          <w:rFonts w:hint="default"/>
        </w:rPr>
      </w:pPr>
      <w:r>
        <w:rPr>
          <w:rFonts w:hint="default"/>
        </w:rPr>
        <w:t>#include &lt;iostream&gt;</w:t>
      </w:r>
    </w:p>
    <w:p w14:paraId="3632C9B1">
      <w:pPr>
        <w:rPr>
          <w:rFonts w:hint="default"/>
        </w:rPr>
      </w:pPr>
      <w:r>
        <w:rPr>
          <w:rFonts w:hint="default"/>
        </w:rPr>
        <w:t>using namespace std;</w:t>
      </w:r>
    </w:p>
    <w:p w14:paraId="583F03E6">
      <w:pPr>
        <w:rPr>
          <w:rFonts w:hint="default"/>
        </w:rPr>
      </w:pPr>
    </w:p>
    <w:p w14:paraId="72892957">
      <w:pPr>
        <w:rPr>
          <w:rFonts w:hint="default"/>
        </w:rPr>
      </w:pPr>
      <w:r>
        <w:rPr>
          <w:rFonts w:hint="default"/>
        </w:rPr>
        <w:t>int linearSearch(int arr[], int n, int x) {</w:t>
      </w:r>
    </w:p>
    <w:p w14:paraId="76DC5045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3EA3592A">
      <w:pPr>
        <w:rPr>
          <w:rFonts w:hint="default"/>
        </w:rPr>
      </w:pPr>
      <w:r>
        <w:rPr>
          <w:rFonts w:hint="default"/>
        </w:rPr>
        <w:t xml:space="preserve">        if (arr[i] == x)</w:t>
      </w:r>
    </w:p>
    <w:p w14:paraId="7FFB5D7E">
      <w:pPr>
        <w:rPr>
          <w:rFonts w:hint="default"/>
        </w:rPr>
      </w:pPr>
      <w:r>
        <w:rPr>
          <w:rFonts w:hint="default"/>
        </w:rPr>
        <w:t xml:space="preserve">            return i;</w:t>
      </w:r>
    </w:p>
    <w:p w14:paraId="4AEEC5B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D50CFE">
      <w:pPr>
        <w:rPr>
          <w:rFonts w:hint="default"/>
        </w:rPr>
      </w:pPr>
      <w:r>
        <w:rPr>
          <w:rFonts w:hint="default"/>
        </w:rPr>
        <w:t xml:space="preserve">    return -1;</w:t>
      </w:r>
    </w:p>
    <w:p w14:paraId="3D3AB3EB">
      <w:pPr>
        <w:rPr>
          <w:rFonts w:hint="default"/>
        </w:rPr>
      </w:pPr>
      <w:r>
        <w:rPr>
          <w:rFonts w:hint="default"/>
        </w:rPr>
        <w:t>}</w:t>
      </w:r>
    </w:p>
    <w:p w14:paraId="580A733B">
      <w:pPr>
        <w:rPr>
          <w:rFonts w:hint="default"/>
        </w:rPr>
      </w:pPr>
    </w:p>
    <w:p w14:paraId="70AE867B">
      <w:pPr>
        <w:rPr>
          <w:rFonts w:hint="default"/>
        </w:rPr>
      </w:pPr>
      <w:r>
        <w:rPr>
          <w:rFonts w:hint="default"/>
        </w:rPr>
        <w:t>int main() {</w:t>
      </w:r>
    </w:p>
    <w:p w14:paraId="00506029">
      <w:pPr>
        <w:rPr>
          <w:rFonts w:hint="default"/>
        </w:rPr>
      </w:pPr>
      <w:r>
        <w:rPr>
          <w:rFonts w:hint="default"/>
        </w:rPr>
        <w:t xml:space="preserve">    int arr[] = {10, 20, 30, 40, 50};</w:t>
      </w:r>
    </w:p>
    <w:p w14:paraId="4AF950F4">
      <w:pPr>
        <w:rPr>
          <w:rFonts w:hint="default"/>
        </w:rPr>
      </w:pPr>
      <w:r>
        <w:rPr>
          <w:rFonts w:hint="default"/>
        </w:rPr>
        <w:t xml:space="preserve">    int n = sizeof(arr) / sizeof(arr[0]);</w:t>
      </w:r>
    </w:p>
    <w:p w14:paraId="4EA28C8E">
      <w:pPr>
        <w:rPr>
          <w:rFonts w:hint="default"/>
        </w:rPr>
      </w:pPr>
      <w:r>
        <w:rPr>
          <w:rFonts w:hint="default"/>
        </w:rPr>
        <w:t xml:space="preserve">    int x = 30;</w:t>
      </w:r>
    </w:p>
    <w:p w14:paraId="1662A011">
      <w:pPr>
        <w:rPr>
          <w:rFonts w:hint="default"/>
        </w:rPr>
      </w:pPr>
      <w:r>
        <w:rPr>
          <w:rFonts w:hint="default"/>
        </w:rPr>
        <w:t xml:space="preserve">    int result = linearSearch(arr, n, x);</w:t>
      </w:r>
    </w:p>
    <w:p w14:paraId="33B43CFD">
      <w:pPr>
        <w:rPr>
          <w:rFonts w:hint="default"/>
        </w:rPr>
      </w:pPr>
      <w:r>
        <w:rPr>
          <w:rFonts w:hint="default"/>
        </w:rPr>
        <w:t xml:space="preserve">    if (result == -1)</w:t>
      </w:r>
    </w:p>
    <w:p w14:paraId="239754D9">
      <w:pPr>
        <w:rPr>
          <w:rFonts w:hint="default"/>
        </w:rPr>
      </w:pPr>
      <w:r>
        <w:rPr>
          <w:rFonts w:hint="default"/>
        </w:rPr>
        <w:t xml:space="preserve">        cout &lt;&lt; "Element not found";</w:t>
      </w:r>
    </w:p>
    <w:p w14:paraId="3E0768D4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5F98DB05">
      <w:pPr>
        <w:rPr>
          <w:rFonts w:hint="default"/>
        </w:rPr>
      </w:pPr>
      <w:r>
        <w:rPr>
          <w:rFonts w:hint="default"/>
        </w:rPr>
        <w:t xml:space="preserve">        cout &lt;&lt; "Element found at index " &lt;&lt; result;</w:t>
      </w:r>
    </w:p>
    <w:p w14:paraId="731E5514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396D26E">
      <w:pPr>
        <w:rPr>
          <w:rFonts w:hint="default"/>
        </w:rPr>
      </w:pPr>
      <w:r>
        <w:rPr>
          <w:rFonts w:hint="default"/>
        </w:rPr>
        <w:t>}</w:t>
      </w:r>
    </w:p>
    <w:p w14:paraId="5688DBF0">
      <w:pPr>
        <w:rPr>
          <w:rFonts w:hint="default"/>
        </w:rPr>
      </w:pPr>
    </w:p>
    <w:p w14:paraId="0EB63CB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Input:</w:t>
      </w:r>
    </w:p>
    <w:p w14:paraId="291232AE">
      <w:pPr>
        <w:rPr>
          <w:rFonts w:hint="default"/>
        </w:rPr>
      </w:pPr>
    </w:p>
    <w:p w14:paraId="480F3FD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Array: 10 20 30 40 50</w:t>
      </w:r>
    </w:p>
    <w:p w14:paraId="616FB34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Element to search: 30</w:t>
      </w:r>
    </w:p>
    <w:p w14:paraId="6F76B9BB">
      <w:pPr>
        <w:rPr>
          <w:rFonts w:hint="default"/>
          <w:sz w:val="36"/>
          <w:szCs w:val="36"/>
        </w:rPr>
      </w:pPr>
    </w:p>
    <w:p w14:paraId="490DB8D0">
      <w:pPr>
        <w:rPr>
          <w:rFonts w:hint="default"/>
          <w:sz w:val="36"/>
          <w:szCs w:val="36"/>
        </w:rPr>
      </w:pPr>
    </w:p>
    <w:p w14:paraId="4ED4A5FF">
      <w:pPr>
        <w:pStyle w:val="1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13"/>
          <w:sz w:val="32"/>
          <w:szCs w:val="32"/>
        </w:rPr>
        <w:t>Output:</w:t>
      </w:r>
    </w:p>
    <w:p w14:paraId="131F3DDE">
      <w:pPr>
        <w:rPr>
          <w:rFonts w:hint="default"/>
          <w:sz w:val="36"/>
          <w:szCs w:val="36"/>
        </w:rPr>
      </w:pPr>
    </w:p>
    <w:p w14:paraId="477549DC">
      <w:pPr>
        <w:rPr>
          <w:rFonts w:hint="defaul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6"/>
          <w:szCs w:val="36"/>
        </w:rPr>
        <w:t>Element found at index 2</w:t>
      </w:r>
    </w:p>
    <w:p w14:paraId="5C82DEB9">
      <w:pPr>
        <w:pStyle w:val="3"/>
        <w:keepNext w:val="0"/>
        <w:keepLines w:val="0"/>
        <w:widowControl/>
        <w:suppressLineNumbers w:val="0"/>
      </w:pPr>
      <w:r>
        <w:t>Problem 3: Merge Sort</w:t>
      </w:r>
    </w:p>
    <w:p w14:paraId="74CAB913">
      <w:pPr>
        <w:pStyle w:val="4"/>
        <w:keepNext w:val="0"/>
        <w:keepLines w:val="0"/>
        <w:widowControl/>
        <w:suppressLineNumbers w:val="0"/>
      </w:pPr>
      <w:r>
        <w:t>Problem Statement</w:t>
      </w:r>
    </w:p>
    <w:p w14:paraId="1B3F7A45">
      <w:pPr>
        <w:pStyle w:val="12"/>
        <w:keepNext w:val="0"/>
        <w:keepLines w:val="0"/>
        <w:widowControl/>
        <w:suppressLineNumbers w:val="0"/>
      </w:pPr>
      <w:r>
        <w:t>Write a program to sort a linear array using the merge sort algorithm.</w:t>
      </w:r>
    </w:p>
    <w:p w14:paraId="4C79A150">
      <w:pPr>
        <w:pStyle w:val="4"/>
        <w:keepNext w:val="0"/>
        <w:keepLines w:val="0"/>
        <w:widowControl/>
        <w:suppressLineNumbers w:val="0"/>
      </w:pPr>
      <w:r>
        <w:t>Illustration of the Problem</w:t>
      </w:r>
    </w:p>
    <w:p w14:paraId="1B3CCEBE">
      <w:pPr>
        <w:pStyle w:val="12"/>
        <w:keepNext w:val="0"/>
        <w:keepLines w:val="0"/>
        <w:widowControl/>
        <w:suppressLineNumbers w:val="0"/>
      </w:pPr>
      <w:r>
        <w:t>Merge sort is a divide-and-conquer algorithm that splits an array into halves, sorts each half, and then merges them.</w:t>
      </w:r>
    </w:p>
    <w:p w14:paraId="122649EA">
      <w:pPr>
        <w:pStyle w:val="4"/>
        <w:keepNext w:val="0"/>
        <w:keepLines w:val="0"/>
        <w:widowControl/>
        <w:suppressLineNumbers w:val="0"/>
      </w:pPr>
      <w:r>
        <w:t>Step-by-Step Algorithm</w:t>
      </w:r>
    </w:p>
    <w:p w14:paraId="60F38D95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Divide the array into two halves.</w:t>
      </w:r>
    </w:p>
    <w:p w14:paraId="0E49CDFC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2.</w:t>
      </w:r>
      <w:r>
        <w:t>Recursively sort each half.</w:t>
      </w:r>
    </w:p>
    <w:p w14:paraId="1DBEC283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3.</w:t>
      </w:r>
      <w:r>
        <w:t>Merge the two sorted halves back together.</w:t>
      </w:r>
    </w:p>
    <w:p w14:paraId="6295D4D4">
      <w:pPr>
        <w:pStyle w:val="4"/>
        <w:keepNext w:val="0"/>
        <w:keepLines w:val="0"/>
        <w:widowControl/>
        <w:suppressLineNumbers w:val="0"/>
      </w:pPr>
      <w:r>
        <w:t>Source Code</w:t>
      </w:r>
    </w:p>
    <w:p w14:paraId="5566C59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#include &lt;iostream&gt;using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namespace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std;</w:t>
      </w:r>
    </w:p>
    <w:p w14:paraId="0CAABCF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// Merge two subarrays L and R into arrvoid merge(int arr[], int left, int mid, int right)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A1B074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n1 = mid - left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BAE9E2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n2 = right - mid;</w:t>
      </w:r>
    </w:p>
    <w:p w14:paraId="6DF468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02B343E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L[n1], R[n2];</w:t>
      </w:r>
    </w:p>
    <w:p w14:paraId="7B9BE2B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1EEE51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Copy data to temporary arrays</w:t>
      </w:r>
    </w:p>
    <w:p w14:paraId="16A2324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 &lt; n1; i++)</w:t>
      </w:r>
    </w:p>
    <w:p w14:paraId="7887D4B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L[i] = arr[left + i];</w:t>
      </w:r>
    </w:p>
    <w:p w14:paraId="56899B3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j &lt; n2; j++)</w:t>
      </w:r>
    </w:p>
    <w:p w14:paraId="12251E5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R[j] = arr[mid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j];</w:t>
      </w:r>
    </w:p>
    <w:p w14:paraId="0A27EFC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2502E1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Merge the temporary arrays back into arr[left..right]</w:t>
      </w:r>
    </w:p>
    <w:p w14:paraId="1FA4CCC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j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k = left;</w:t>
      </w:r>
    </w:p>
    <w:p w14:paraId="7C8E0A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 &lt; n1 &amp;&amp; j &lt; n2) {</w:t>
      </w:r>
    </w:p>
    <w:p w14:paraId="29FCA53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(L[i] &lt;= R[j]) {</w:t>
      </w:r>
    </w:p>
    <w:p w14:paraId="600934D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arr[k] = L[i];</w:t>
      </w:r>
    </w:p>
    <w:p w14:paraId="18441CD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i++;</w:t>
      </w:r>
    </w:p>
    <w:p w14:paraId="77E258C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6B9E5E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arr[k] = R[j];</w:t>
      </w:r>
    </w:p>
    <w:p w14:paraId="52E32F2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j++;</w:t>
      </w:r>
    </w:p>
    <w:p w14:paraId="052E6F8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0B417AC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k++;</w:t>
      </w:r>
    </w:p>
    <w:p w14:paraId="22E94F6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94DAC0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1D9C7D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Copy the remaining elements of L[], if any</w:t>
      </w:r>
    </w:p>
    <w:p w14:paraId="60AFBDE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 &lt; n1) {</w:t>
      </w:r>
    </w:p>
    <w:p w14:paraId="3033B7B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arr[k] = L[i];</w:t>
      </w:r>
    </w:p>
    <w:p w14:paraId="48E94A9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i++;</w:t>
      </w:r>
    </w:p>
    <w:p w14:paraId="56EB26F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k++;</w:t>
      </w:r>
    </w:p>
    <w:p w14:paraId="6534C2B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4D0F8D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C11FC8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Copy the remaining elements of R[], if any</w:t>
      </w:r>
    </w:p>
    <w:p w14:paraId="4A25035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(j &lt; n2) {</w:t>
      </w:r>
    </w:p>
    <w:p w14:paraId="3D2A74B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arr[k] = R[j];</w:t>
      </w:r>
    </w:p>
    <w:p w14:paraId="3DBCCB3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j++;</w:t>
      </w:r>
    </w:p>
    <w:p w14:paraId="2DB136B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k++;</w:t>
      </w:r>
    </w:p>
    <w:p w14:paraId="56F3B68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B0580A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4A7831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// Merge Sort functionvoid mergeSort(int arr[], int left, int right)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DA8D06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(left &lt; right) {</w:t>
      </w:r>
    </w:p>
    <w:p w14:paraId="2738445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mid = left + (right - left)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3755CD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C2F7C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mergeSort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(arr, left, mid);</w:t>
      </w:r>
    </w:p>
    <w:p w14:paraId="65D7D82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mergeSort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(arr, mid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right);</w:t>
      </w:r>
    </w:p>
    <w:p w14:paraId="570BE77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merge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(arr, left, mid, right);</w:t>
      </w:r>
    </w:p>
    <w:p w14:paraId="4EB8D68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902F79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E7E389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// Print an arrayvoid printArray(int arr[], int size)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CA0775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 &lt; size; i++)</w:t>
      </w:r>
    </w:p>
    <w:p w14:paraId="1845B55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cout &lt;&lt; arr[i] &lt;&lt;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8EBAC3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cout &lt;&lt; endl;</w:t>
      </w:r>
    </w:p>
    <w:p w14:paraId="5846DE4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028C7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// Driver codeint main()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AFBF8A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arr[] =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38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27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7702E2B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size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sizeof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(arr)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sizeof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(arr[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4965595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D52501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cout &lt;&lt;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"Unsorted array: 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A66D42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printArray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(arr, size);</w:t>
      </w:r>
    </w:p>
    <w:p w14:paraId="1793E8F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D93F41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mergeSort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(arr,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size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E25108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AD95B6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cout &lt;&lt;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"Sorted array: 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550B1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printArray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(arr, size);</w:t>
      </w:r>
    </w:p>
    <w:p w14:paraId="043F64E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41A8A9C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8817E9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F1240E7">
      <w:pPr>
        <w:pStyle w:val="4"/>
        <w:keepNext w:val="0"/>
        <w:keepLines w:val="0"/>
        <w:widowControl/>
        <w:suppressLineNumbers w:val="0"/>
        <w:rPr>
          <w:rStyle w:val="13"/>
          <w:rFonts w:hint="default"/>
          <w:b/>
          <w:bCs/>
          <w:lang w:val="en-US"/>
        </w:rPr>
      </w:pPr>
      <w:r>
        <w:rPr>
          <w:rStyle w:val="13"/>
          <w:rFonts w:hint="default"/>
          <w:b/>
          <w:bCs/>
          <w:lang w:val="en-US"/>
        </w:rPr>
        <w:t>Input:</w:t>
      </w:r>
    </w:p>
    <w:p w14:paraId="210E9A6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Unsorted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array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38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27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490490BD">
      <w:pPr>
        <w:rPr>
          <w:rFonts w:hint="default"/>
          <w:lang w:val="en-US"/>
        </w:rPr>
      </w:pPr>
    </w:p>
    <w:p w14:paraId="6AC2D7C2">
      <w:pPr>
        <w:pStyle w:val="4"/>
        <w:keepNext w:val="0"/>
        <w:keepLines w:val="0"/>
        <w:widowControl/>
        <w:suppressLineNumbers w:val="0"/>
        <w:rPr>
          <w:rStyle w:val="13"/>
          <w:b/>
          <w:bCs/>
        </w:rPr>
      </w:pPr>
    </w:p>
    <w:p w14:paraId="17A7BE55">
      <w:pPr>
        <w:pStyle w:val="4"/>
        <w:keepNext w:val="0"/>
        <w:keepLines w:val="0"/>
        <w:widowControl/>
        <w:suppressLineNumbers w:val="0"/>
        <w:rPr>
          <w:rStyle w:val="13"/>
          <w:b/>
          <w:bCs/>
        </w:rPr>
      </w:pPr>
    </w:p>
    <w:p w14:paraId="6AD74782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6BB2F93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1EEB86B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Sorted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array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27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38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6A29DA51">
      <w:pPr>
        <w:rPr>
          <w:rFonts w:hint="default"/>
        </w:rPr>
      </w:pPr>
    </w:p>
    <w:p w14:paraId="72B2C60F">
      <w:pPr>
        <w:rPr>
          <w:rFonts w:hint="default"/>
        </w:rPr>
      </w:pPr>
    </w:p>
    <w:p w14:paraId="79F1CADC">
      <w:pPr>
        <w:rPr>
          <w:rFonts w:hint="default"/>
        </w:rPr>
      </w:pPr>
    </w:p>
    <w:p w14:paraId="30219460">
      <w:pPr>
        <w:rPr>
          <w:rFonts w:hint="default"/>
        </w:rPr>
      </w:pPr>
    </w:p>
    <w:p w14:paraId="5741E20F">
      <w:pPr>
        <w:pStyle w:val="3"/>
        <w:keepNext w:val="0"/>
        <w:keepLines w:val="0"/>
        <w:widowControl/>
        <w:suppressLineNumbers w:val="0"/>
      </w:pPr>
      <w:r>
        <w:t>Problem 4: Binary Search</w:t>
      </w:r>
    </w:p>
    <w:p w14:paraId="78F7032B">
      <w:pPr>
        <w:pStyle w:val="4"/>
        <w:keepNext w:val="0"/>
        <w:keepLines w:val="0"/>
        <w:widowControl/>
        <w:suppressLineNumbers w:val="0"/>
      </w:pPr>
      <w:r>
        <w:t>Problem Statement</w:t>
      </w:r>
    </w:p>
    <w:p w14:paraId="3AF27074">
      <w:pPr>
        <w:pStyle w:val="12"/>
        <w:keepNext w:val="0"/>
        <w:keepLines w:val="0"/>
        <w:widowControl/>
        <w:suppressLineNumbers w:val="0"/>
      </w:pPr>
      <w:r>
        <w:t>Write a program to find an element using the binary search algorithm.</w:t>
      </w:r>
    </w:p>
    <w:p w14:paraId="6136593C">
      <w:pPr>
        <w:pStyle w:val="4"/>
        <w:keepNext w:val="0"/>
        <w:keepLines w:val="0"/>
        <w:widowControl/>
        <w:suppressLineNumbers w:val="0"/>
      </w:pPr>
      <w:r>
        <w:t>Illustration of the Problem</w:t>
      </w:r>
    </w:p>
    <w:p w14:paraId="2EE7AA97">
      <w:pPr>
        <w:pStyle w:val="12"/>
        <w:keepNext w:val="0"/>
        <w:keepLines w:val="0"/>
        <w:widowControl/>
        <w:suppressLineNumbers w:val="0"/>
      </w:pPr>
      <w:r>
        <w:t>Binary search works on sorted arrays by repeatedly dividing the search interval in half.</w:t>
      </w:r>
    </w:p>
    <w:p w14:paraId="2CA7C3F9">
      <w:pPr>
        <w:pStyle w:val="4"/>
        <w:keepNext w:val="0"/>
        <w:keepLines w:val="0"/>
        <w:widowControl/>
        <w:suppressLineNumbers w:val="0"/>
      </w:pPr>
      <w:r>
        <w:t>Step-by-Step Algorithm</w:t>
      </w:r>
    </w:p>
    <w:p w14:paraId="6BBF26B8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Sort the array if it is not already sorted.</w:t>
      </w:r>
    </w:p>
    <w:p w14:paraId="0183B718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2.</w:t>
      </w:r>
      <w:r>
        <w:t>Set two pointers, low and high, at the start and end of the array.</w:t>
      </w:r>
    </w:p>
    <w:p w14:paraId="74D0AB37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3.</w:t>
      </w:r>
      <w:r>
        <w:t>Find the middle element.</w:t>
      </w:r>
    </w:p>
    <w:p w14:paraId="6D812295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4.</w:t>
      </w:r>
      <w:r>
        <w:t>If the middle element is the target, return its index.</w:t>
      </w:r>
    </w:p>
    <w:p w14:paraId="044625F7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5.</w:t>
      </w:r>
      <w:r>
        <w:t>If the target is smaller, search in the left half.</w:t>
      </w:r>
    </w:p>
    <w:p w14:paraId="4A434D75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6.</w:t>
      </w:r>
      <w:r>
        <w:t>If the target is larger, search in the right half.</w:t>
      </w:r>
    </w:p>
    <w:p w14:paraId="264EC4D3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7.</w:t>
      </w:r>
      <w:r>
        <w:t>Repeat steps 3-6 until the element is found or the range becomes invalid.</w:t>
      </w:r>
    </w:p>
    <w:p w14:paraId="19F55C08">
      <w:pPr>
        <w:pStyle w:val="4"/>
        <w:keepNext w:val="0"/>
        <w:keepLines w:val="0"/>
        <w:widowControl/>
        <w:suppressLineNumbers w:val="0"/>
        <w:rPr>
          <w:rFonts w:hint="default" w:ascii="Segoe UI Variable Text Semibold" w:hAnsi="Segoe UI Variable Text Semibold" w:cs="Segoe UI Variable Text Semibold"/>
          <w:sz w:val="40"/>
          <w:szCs w:val="40"/>
        </w:rPr>
      </w:pPr>
      <w:r>
        <w:rPr>
          <w:rFonts w:hint="default" w:ascii="Segoe UI Variable Text Semibold" w:hAnsi="Segoe UI Variable Text Semibold" w:cs="Segoe UI Variable Text Semibold"/>
          <w:sz w:val="40"/>
          <w:szCs w:val="40"/>
        </w:rPr>
        <w:t>Source Code</w:t>
      </w:r>
    </w:p>
    <w:p w14:paraId="3E68F7C5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#include &lt;iostream&gt;</w:t>
      </w:r>
    </w:p>
    <w:p w14:paraId="59EB8ED7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using namespace std;</w:t>
      </w:r>
    </w:p>
    <w:p w14:paraId="66944A61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2EF3F325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// Binary Search Function (Iterative)</w:t>
      </w:r>
    </w:p>
    <w:p w14:paraId="39474252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int binarySearch(int arr[], int left, int right, int key) {</w:t>
      </w:r>
    </w:p>
    <w:p w14:paraId="12F8EFE5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while (left &lt;= right) {</w:t>
      </w:r>
    </w:p>
    <w:p w14:paraId="72440EF3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int mid = left + (right - left) / 2;</w:t>
      </w:r>
    </w:p>
    <w:p w14:paraId="35F5FB5E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65812E9F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// If key is found</w:t>
      </w:r>
    </w:p>
    <w:p w14:paraId="314F708B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if (arr[mid] == key)</w:t>
      </w:r>
    </w:p>
    <w:p w14:paraId="09FB9016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    return mid;</w:t>
      </w:r>
    </w:p>
    <w:p w14:paraId="1CD9A7B3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3A6FA78A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// If key is smaller, ignore right half</w:t>
      </w:r>
    </w:p>
    <w:p w14:paraId="102F8CB2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if (arr[mid] &gt; key)</w:t>
      </w:r>
    </w:p>
    <w:p w14:paraId="1CEEA363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    right = mid - 1;</w:t>
      </w:r>
    </w:p>
    <w:p w14:paraId="7E63F1F0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else // If key is larger, ignore left half</w:t>
      </w:r>
    </w:p>
    <w:p w14:paraId="149BDDAB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    left = mid + 1;</w:t>
      </w:r>
    </w:p>
    <w:p w14:paraId="032771DC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}</w:t>
      </w:r>
    </w:p>
    <w:p w14:paraId="34745543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return -1; // If key is not found</w:t>
      </w:r>
    </w:p>
    <w:p w14:paraId="7F48E239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}</w:t>
      </w:r>
    </w:p>
    <w:p w14:paraId="3CD23426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3B540B20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// Driver Code</w:t>
      </w:r>
    </w:p>
    <w:p w14:paraId="5A01A999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int main() {</w:t>
      </w:r>
    </w:p>
    <w:p w14:paraId="7B62D61C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int n, key;</w:t>
      </w:r>
    </w:p>
    <w:p w14:paraId="75746CE1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</w:t>
      </w:r>
    </w:p>
    <w:p w14:paraId="0A032EB8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// Taking input for array size</w:t>
      </w:r>
    </w:p>
    <w:p w14:paraId="7329F8AA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cout &lt;&lt; "Enter number of elements: ";</w:t>
      </w:r>
    </w:p>
    <w:p w14:paraId="39BBF501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cin &gt;&gt; n;</w:t>
      </w:r>
    </w:p>
    <w:p w14:paraId="565B1A50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7D615CE9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int arr[n];</w:t>
      </w:r>
    </w:p>
    <w:p w14:paraId="73EF288F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03A9D850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// Taking sorted array as input</w:t>
      </w:r>
    </w:p>
    <w:p w14:paraId="52AA88A0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cout &lt;&lt; "Enter sorted elements: ";</w:t>
      </w:r>
    </w:p>
    <w:p w14:paraId="3006512D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for (int i = 0; i &lt; n; i++) {</w:t>
      </w:r>
    </w:p>
    <w:p w14:paraId="405F6035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cin &gt;&gt; arr[i];</w:t>
      </w:r>
    </w:p>
    <w:p w14:paraId="73D4B614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}</w:t>
      </w:r>
    </w:p>
    <w:p w14:paraId="0AD77728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0DCC5635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// Taking input for key to search</w:t>
      </w:r>
    </w:p>
    <w:p w14:paraId="52A4A525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cout &lt;&lt; "Enter the element to search: ";</w:t>
      </w:r>
    </w:p>
    <w:p w14:paraId="243A0C67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cin &gt;&gt; key;</w:t>
      </w:r>
    </w:p>
    <w:p w14:paraId="27512C6C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3E71C922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int result = binarySearch(arr, 0, n - 1, key);</w:t>
      </w:r>
    </w:p>
    <w:p w14:paraId="0BFFC173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3E2FB790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if (result != -1)</w:t>
      </w:r>
    </w:p>
    <w:p w14:paraId="6F0C0F07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cout &lt;&lt; "Element found at index: " &lt;&lt; result &lt;&lt; endl;</w:t>
      </w:r>
    </w:p>
    <w:p w14:paraId="2FEEC7F3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else</w:t>
      </w:r>
    </w:p>
    <w:p w14:paraId="7F986C59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    cout &lt;&lt; "Element not found!" &lt;&lt; endl;</w:t>
      </w:r>
    </w:p>
    <w:p w14:paraId="6D88DF8C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210CF866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 xml:space="preserve">    return 0;</w:t>
      </w:r>
    </w:p>
    <w:p w14:paraId="03148035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  <w:r>
        <w:rPr>
          <w:rStyle w:val="10"/>
          <w:rFonts w:hint="default"/>
        </w:rPr>
        <w:t>}</w:t>
      </w:r>
    </w:p>
    <w:p w14:paraId="15D6EA19">
      <w:pPr>
        <w:pStyle w:val="11"/>
        <w:keepNext w:val="0"/>
        <w:keepLines w:val="0"/>
        <w:widowControl/>
        <w:suppressLineNumbers w:val="0"/>
        <w:rPr>
          <w:rStyle w:val="10"/>
          <w:rFonts w:hint="default"/>
        </w:rPr>
      </w:pPr>
    </w:p>
    <w:p w14:paraId="377EA006">
      <w:pPr>
        <w:pStyle w:val="11"/>
        <w:keepNext w:val="0"/>
        <w:keepLines w:val="0"/>
        <w:widowControl/>
        <w:suppressLineNumbers w:val="0"/>
        <w:rPr>
          <w:rFonts w:hint="default" w:ascii="Segoe UI Variable Small Semibold" w:hAnsi="Segoe UI Variable Small Semibold" w:eastAsia="SimSun" w:cs="Segoe UI Variable Small Semibold"/>
          <w:sz w:val="36"/>
          <w:szCs w:val="36"/>
        </w:rPr>
      </w:pPr>
      <w:r>
        <w:rPr>
          <w:rFonts w:hint="default" w:ascii="Segoe UI Variable Small Semibold" w:hAnsi="Segoe UI Variable Small Semibold" w:eastAsia="SimSun" w:cs="Segoe UI Variable Small Semibold"/>
          <w:sz w:val="36"/>
          <w:szCs w:val="36"/>
        </w:rPr>
        <w:t>Input:</w:t>
      </w:r>
    </w:p>
    <w:p w14:paraId="2EC66CF6">
      <w:pPr>
        <w:pStyle w:val="11"/>
        <w:keepNext w:val="0"/>
        <w:keepLines w:val="0"/>
        <w:widowControl/>
        <w:suppressLineNumbers w:val="0"/>
        <w:rPr>
          <w:rFonts w:hint="default" w:ascii="Segoe UI Variable Text Light" w:hAnsi="Segoe UI Variable Text Light" w:eastAsia="SimSun" w:cs="Segoe UI Variable Text Light"/>
          <w:sz w:val="36"/>
          <w:szCs w:val="36"/>
        </w:rPr>
      </w:pPr>
      <w:r>
        <w:rPr>
          <w:rFonts w:hint="default" w:ascii="Segoe UI Variable Text Light" w:hAnsi="Segoe UI Variable Text Light" w:eastAsia="SimSun" w:cs="Segoe UI Variable Text Light"/>
          <w:sz w:val="36"/>
          <w:szCs w:val="36"/>
        </w:rPr>
        <w:t>Enter number of elements: 7</w:t>
      </w:r>
    </w:p>
    <w:p w14:paraId="19AF9A42">
      <w:pPr>
        <w:pStyle w:val="11"/>
        <w:keepNext w:val="0"/>
        <w:keepLines w:val="0"/>
        <w:widowControl/>
        <w:suppressLineNumbers w:val="0"/>
        <w:rPr>
          <w:rFonts w:hint="default" w:ascii="Segoe UI Variable Text Light" w:hAnsi="Segoe UI Variable Text Light" w:eastAsia="SimSun" w:cs="Segoe UI Variable Text Light"/>
          <w:sz w:val="36"/>
          <w:szCs w:val="36"/>
        </w:rPr>
      </w:pPr>
      <w:r>
        <w:rPr>
          <w:rFonts w:hint="default" w:ascii="Segoe UI Variable Text Light" w:hAnsi="Segoe UI Variable Text Light" w:eastAsia="SimSun" w:cs="Segoe UI Variable Text Light"/>
          <w:sz w:val="36"/>
          <w:szCs w:val="36"/>
        </w:rPr>
        <w:t>Enter sorted elements: 2 3 4 10 18 20 25</w:t>
      </w:r>
    </w:p>
    <w:p w14:paraId="57A70C7D">
      <w:pPr>
        <w:pStyle w:val="11"/>
        <w:keepNext w:val="0"/>
        <w:keepLines w:val="0"/>
        <w:widowControl/>
        <w:suppressLineNumbers w:val="0"/>
        <w:rPr>
          <w:rFonts w:hint="default" w:ascii="Segoe UI Variable Small Semibold" w:hAnsi="Segoe UI Variable Small Semibold" w:eastAsia="SimSun"/>
          <w:sz w:val="36"/>
          <w:szCs w:val="36"/>
        </w:rPr>
      </w:pPr>
      <w:r>
        <w:rPr>
          <w:rFonts w:hint="default" w:ascii="Segoe UI Variable Small Semibold" w:hAnsi="Segoe UI Variable Small Semibold" w:eastAsia="SimSun"/>
          <w:sz w:val="36"/>
          <w:szCs w:val="36"/>
        </w:rPr>
        <w:t>Enter the element to search: 10</w:t>
      </w:r>
    </w:p>
    <w:p w14:paraId="647F268B">
      <w:pPr>
        <w:pStyle w:val="11"/>
        <w:keepNext w:val="0"/>
        <w:keepLines w:val="0"/>
        <w:widowControl/>
        <w:suppressLineNumbers w:val="0"/>
        <w:rPr>
          <w:rFonts w:hint="default" w:ascii="Segoe UI Variable Small Semibold" w:hAnsi="Segoe UI Variable Small Semibold" w:eastAsia="SimSun" w:cs="Segoe UI Variable Small Semibold"/>
          <w:sz w:val="36"/>
          <w:szCs w:val="36"/>
        </w:rPr>
      </w:pPr>
    </w:p>
    <w:p w14:paraId="1135AC8A">
      <w:pPr>
        <w:pStyle w:val="11"/>
        <w:keepNext w:val="0"/>
        <w:keepLines w:val="0"/>
        <w:widowControl/>
        <w:suppressLineNumbers w:val="0"/>
        <w:rPr>
          <w:rStyle w:val="10"/>
        </w:rPr>
      </w:pPr>
    </w:p>
    <w:p w14:paraId="5EF456F6">
      <w:pPr>
        <w:pStyle w:val="3"/>
        <w:keepNext w:val="0"/>
        <w:keepLines w:val="0"/>
        <w:widowControl/>
        <w:suppressLineNumbers w:val="0"/>
      </w:pPr>
      <w:r>
        <w:t>Problem 5: Pattern Matching Algorithm</w:t>
      </w:r>
    </w:p>
    <w:p w14:paraId="762DDAC0">
      <w:pPr>
        <w:pStyle w:val="4"/>
        <w:keepNext w:val="0"/>
        <w:keepLines w:val="0"/>
        <w:widowControl/>
        <w:suppressLineNumbers w:val="0"/>
      </w:pPr>
      <w:r>
        <w:t>Problem Statement</w:t>
      </w:r>
    </w:p>
    <w:p w14:paraId="4CC8C30A">
      <w:pPr>
        <w:pStyle w:val="12"/>
        <w:keepNext w:val="0"/>
        <w:keepLines w:val="0"/>
        <w:widowControl/>
        <w:suppressLineNumbers w:val="0"/>
      </w:pPr>
      <w:r>
        <w:t>Write a program to find a given pattern from text using the pattern matching algorithm.</w:t>
      </w:r>
    </w:p>
    <w:p w14:paraId="176EDF51">
      <w:pPr>
        <w:pStyle w:val="4"/>
        <w:keepNext w:val="0"/>
        <w:keepLines w:val="0"/>
        <w:widowControl/>
        <w:suppressLineNumbers w:val="0"/>
      </w:pPr>
      <w:r>
        <w:t>Illustration of the Problem</w:t>
      </w:r>
    </w:p>
    <w:p w14:paraId="24636DEB">
      <w:pPr>
        <w:pStyle w:val="12"/>
        <w:keepNext w:val="0"/>
        <w:keepLines w:val="0"/>
        <w:widowControl/>
        <w:suppressLineNumbers w:val="0"/>
      </w:pPr>
      <w:r>
        <w:t>Pattern matching algorithms like the Knuth-Morris-Pratt (KMP) algorithm efficiently locate substrings in text.</w:t>
      </w:r>
    </w:p>
    <w:p w14:paraId="5191A430">
      <w:pPr>
        <w:pStyle w:val="4"/>
        <w:keepNext w:val="0"/>
        <w:keepLines w:val="0"/>
        <w:widowControl/>
        <w:suppressLineNumbers w:val="0"/>
      </w:pPr>
      <w:r>
        <w:t>Step-by-Step Algorithm</w:t>
      </w:r>
    </w:p>
    <w:p w14:paraId="211B95B2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Preprocess the pattern to create a partial match table.</w:t>
      </w:r>
    </w:p>
    <w:p w14:paraId="6CE7414E">
      <w:pPr>
        <w:pStyle w:val="12"/>
        <w:keepNext w:val="0"/>
        <w:keepLines w:val="0"/>
        <w:widowControl/>
        <w:suppressLineNumbers w:val="0"/>
        <w:jc w:val="center"/>
      </w:pPr>
      <w:r>
        <w:rPr>
          <w:rFonts w:hint="default"/>
          <w:lang w:val="en-US"/>
        </w:rPr>
        <w:t>2.</w:t>
      </w:r>
      <w:r>
        <w:t>Compare the pattern with the text character by character.</w:t>
      </w:r>
    </w:p>
    <w:p w14:paraId="6A3BC386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3.</w:t>
      </w:r>
      <w:r>
        <w:t>Use the precomputed table to skip unnecessary comparisons.</w:t>
      </w:r>
    </w:p>
    <w:p w14:paraId="0409C5CB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4.</w:t>
      </w:r>
      <w:r>
        <w:t>Return the indices of occurrences.</w:t>
      </w:r>
    </w:p>
    <w:p w14:paraId="1977C856">
      <w:pPr>
        <w:keepNext w:val="0"/>
        <w:keepLines w:val="0"/>
        <w:widowControl/>
        <w:suppressLineNumbers w:val="0"/>
      </w:pPr>
    </w:p>
    <w:p w14:paraId="3505A60F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Code:</w:t>
      </w:r>
    </w:p>
    <w:p w14:paraId="653F5615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#include &lt;iostream&gt;</w:t>
      </w:r>
    </w:p>
    <w:p w14:paraId="67DB2A3E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using namespace std;</w:t>
      </w:r>
    </w:p>
    <w:p w14:paraId="4650C21F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</w:p>
    <w:p w14:paraId="3C90F41B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// Naïve Pattern Matching Algorithm</w:t>
      </w:r>
    </w:p>
    <w:p w14:paraId="04D1182B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void patternSearch(string text, string pattern) {</w:t>
      </w:r>
    </w:p>
    <w:p w14:paraId="3269D8DC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int n = text.length();</w:t>
      </w:r>
    </w:p>
    <w:p w14:paraId="0A1BA89E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int m = pattern.length();</w:t>
      </w:r>
    </w:p>
    <w:p w14:paraId="689E82AD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bool found = false;</w:t>
      </w:r>
    </w:p>
    <w:p w14:paraId="4EE3BAE5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</w:p>
    <w:p w14:paraId="773B4BAE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// Loop through the text</w:t>
      </w:r>
    </w:p>
    <w:p w14:paraId="2DD5775C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for (int i = 0; i &lt;= n - m; i++) {</w:t>
      </w:r>
    </w:p>
    <w:p w14:paraId="063CC348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int j;</w:t>
      </w:r>
    </w:p>
    <w:p w14:paraId="49D32F47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</w:t>
      </w:r>
    </w:p>
    <w:p w14:paraId="0B76EA6F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// Check if the pattern matches the substring of text</w:t>
      </w:r>
    </w:p>
    <w:p w14:paraId="3CCA5766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for (j = 0; j &lt; m; j++) {</w:t>
      </w:r>
    </w:p>
    <w:p w14:paraId="178C1FE0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    if (text[i + j] != pattern[j])</w:t>
      </w:r>
    </w:p>
    <w:p w14:paraId="2A3CBF3D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        break;</w:t>
      </w:r>
    </w:p>
    <w:p w14:paraId="280FFE0D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}</w:t>
      </w:r>
    </w:p>
    <w:p w14:paraId="4F747230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</w:p>
    <w:p w14:paraId="25A43C98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// If pattern is found</w:t>
      </w:r>
    </w:p>
    <w:p w14:paraId="3CED7536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if (j == m) {</w:t>
      </w:r>
    </w:p>
    <w:p w14:paraId="451CE814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    cout &lt;&lt; "Pattern found at index: " &lt;&lt; i &lt;&lt; endl;</w:t>
      </w:r>
    </w:p>
    <w:p w14:paraId="407AFA57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    found = true;</w:t>
      </w:r>
    </w:p>
    <w:p w14:paraId="139AAEF2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}</w:t>
      </w:r>
    </w:p>
    <w:p w14:paraId="7C6F1800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}</w:t>
      </w:r>
    </w:p>
    <w:p w14:paraId="7A6EF468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</w:p>
    <w:p w14:paraId="63CB1AEF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if (!found)</w:t>
      </w:r>
    </w:p>
    <w:p w14:paraId="749BD166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    cout &lt;&lt; "Pattern not found!" &lt;&lt; endl;</w:t>
      </w:r>
    </w:p>
    <w:p w14:paraId="47D664EA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}</w:t>
      </w:r>
    </w:p>
    <w:p w14:paraId="7F287AE1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</w:p>
    <w:p w14:paraId="22C6CDA9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// Driver Code</w:t>
      </w:r>
    </w:p>
    <w:p w14:paraId="4AB24C6B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int main() {</w:t>
      </w:r>
    </w:p>
    <w:p w14:paraId="1F0D2D03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string text, pattern;</w:t>
      </w:r>
    </w:p>
    <w:p w14:paraId="765559DE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</w:t>
      </w:r>
    </w:p>
    <w:p w14:paraId="1BB053C6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// Taking user input</w:t>
      </w:r>
    </w:p>
    <w:p w14:paraId="4D0A9600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cout &lt;&lt; "Enter the main text: ";</w:t>
      </w:r>
    </w:p>
    <w:p w14:paraId="496E4F5D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getline(cin, text);</w:t>
      </w:r>
    </w:p>
    <w:p w14:paraId="307EEF04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</w:t>
      </w:r>
    </w:p>
    <w:p w14:paraId="5CBB7883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cout &lt;&lt; "Enter the pattern to search: ";</w:t>
      </w:r>
    </w:p>
    <w:p w14:paraId="0CAA04E9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getline(cin, pattern);</w:t>
      </w:r>
    </w:p>
    <w:p w14:paraId="447F78DF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</w:p>
    <w:p w14:paraId="35DC6777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// Searching pattern in text</w:t>
      </w:r>
    </w:p>
    <w:p w14:paraId="264111A6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patternSearch(text, pattern);</w:t>
      </w:r>
    </w:p>
    <w:p w14:paraId="136BE485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</w:p>
    <w:p w14:paraId="2D3773AF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 xml:space="preserve">    return 0;</w:t>
      </w:r>
    </w:p>
    <w:p w14:paraId="39BE57A3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}</w:t>
      </w:r>
    </w:p>
    <w:p w14:paraId="4FADCDEA">
      <w:pPr>
        <w:keepNext w:val="0"/>
        <w:keepLines w:val="0"/>
        <w:widowControl/>
        <w:suppressLineNumbers w:val="0"/>
        <w:rPr>
          <w:rFonts w:hint="default"/>
          <w:sz w:val="32"/>
          <w:szCs w:val="32"/>
          <w:highlight w:val="none"/>
          <w:lang w:val="en-US"/>
        </w:rPr>
      </w:pPr>
    </w:p>
    <w:p w14:paraId="0EFA74AB">
      <w:pPr>
        <w:keepNext w:val="0"/>
        <w:keepLines w:val="0"/>
        <w:widowControl/>
        <w:suppressLineNumbers w:val="0"/>
        <w:rPr>
          <w:rFonts w:hint="default" w:ascii="Segoe UI Variable Small Semibold" w:hAnsi="Segoe UI Variable Small Semibold" w:cs="Segoe UI Variable Small Semibold"/>
          <w:sz w:val="36"/>
          <w:szCs w:val="36"/>
          <w:lang w:val="en-US"/>
        </w:rPr>
      </w:pPr>
      <w:r>
        <w:rPr>
          <w:rFonts w:hint="default" w:ascii="Segoe UI Variable Small Semibold" w:hAnsi="Segoe UI Variable Small Semibold" w:cs="Segoe UI Variable Small Semibold"/>
          <w:sz w:val="36"/>
          <w:szCs w:val="36"/>
          <w:lang w:val="en-US"/>
        </w:rPr>
        <w:t>Input:</w:t>
      </w:r>
    </w:p>
    <w:p w14:paraId="5DF286D0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</w:p>
    <w:p w14:paraId="40F6560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Enter the main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abcabcabc</w:t>
      </w:r>
    </w:p>
    <w:p w14:paraId="614383A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Enter the pattern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search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abc</w:t>
      </w:r>
    </w:p>
    <w:p w14:paraId="20E08C38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010B5F4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Pattern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found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index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</w:p>
    <w:p w14:paraId="374E8EA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Pattern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found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index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</w:p>
    <w:p w14:paraId="6AF91F0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Pattern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found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index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</w:p>
    <w:p w14:paraId="1288512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1BFAC7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Problem 6: Queue Data Structure Implementation</w:t>
      </w:r>
    </w:p>
    <w:p w14:paraId="2A47EC4E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Problem Statement:</w:t>
      </w:r>
    </w:p>
    <w:p w14:paraId="436E2077">
      <w:pPr>
        <w:pStyle w:val="12"/>
        <w:keepNext w:val="0"/>
        <w:keepLines w:val="0"/>
        <w:widowControl/>
        <w:suppressLineNumbers w:val="0"/>
      </w:pPr>
      <w:r>
        <w:t>Implement a queue data structure along with its typical operations.</w:t>
      </w:r>
    </w:p>
    <w:p w14:paraId="54FA73BC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 Explanation:</w:t>
      </w:r>
    </w:p>
    <w:p w14:paraId="282FB99F">
      <w:pPr>
        <w:pStyle w:val="12"/>
        <w:keepNext w:val="0"/>
        <w:keepLines w:val="0"/>
        <w:widowControl/>
        <w:suppressLineNumbers w:val="0"/>
      </w:pPr>
      <w:r>
        <w:t xml:space="preserve">A queue follows the </w:t>
      </w:r>
      <w:r>
        <w:rPr>
          <w:rStyle w:val="13"/>
        </w:rPr>
        <w:t>FIFO (First In, First Out)</w:t>
      </w:r>
      <w:r>
        <w:t xml:space="preserve"> principle. The main operations are:</w:t>
      </w:r>
    </w:p>
    <w:p w14:paraId="45CCC8B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Enqueue:</w:t>
      </w:r>
      <w:r>
        <w:t xml:space="preserve"> Insert an element at the rear.</w:t>
      </w:r>
    </w:p>
    <w:p w14:paraId="02015C2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Dequeue:</w:t>
      </w:r>
      <w:r>
        <w:t xml:space="preserve"> Remove an element from the front.</w:t>
      </w:r>
    </w:p>
    <w:p w14:paraId="4C992A7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Front:</w:t>
      </w:r>
      <w:r>
        <w:t xml:space="preserve"> Get the front element without removing it.</w:t>
      </w:r>
    </w:p>
    <w:p w14:paraId="1D296B2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IsEmpty:</w:t>
      </w:r>
      <w:r>
        <w:t xml:space="preserve"> Check if the queue is empty.</w:t>
      </w:r>
    </w:p>
    <w:p w14:paraId="799FBFE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Algorithm:</w:t>
      </w:r>
    </w:p>
    <w:p w14:paraId="5DA2A9AD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Initialize an empty queue.</w:t>
      </w:r>
    </w:p>
    <w:p w14:paraId="0C4132DE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2.</w:t>
      </w:r>
      <w:r>
        <w:t>Perform operations based on user input.</w:t>
      </w:r>
    </w:p>
    <w:p w14:paraId="64F3063A">
      <w:pPr>
        <w:pStyle w:val="12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3.</w:t>
      </w:r>
      <w:r>
        <w:t>Maintain the front and rear pointers.</w:t>
      </w:r>
    </w:p>
    <w:p w14:paraId="17DDD011">
      <w:pPr>
        <w:pStyle w:val="12"/>
        <w:keepNext w:val="0"/>
        <w:keepLines w:val="0"/>
        <w:widowControl/>
        <w:suppressLineNumbers w:val="0"/>
      </w:pPr>
    </w:p>
    <w:p w14:paraId="3AB05F33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 w:cs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 w:cs="Sitka Banner Semibold"/>
          <w:sz w:val="28"/>
          <w:szCs w:val="28"/>
          <w:lang w:val="en-US"/>
        </w:rPr>
        <w:t>Source Code:</w:t>
      </w:r>
    </w:p>
    <w:p w14:paraId="39FDCBD8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#include &lt;iostream&gt;</w:t>
      </w:r>
    </w:p>
    <w:p w14:paraId="5848CF08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#define SIZE 5</w:t>
      </w:r>
    </w:p>
    <w:p w14:paraId="46C43EF7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using namespace std;</w:t>
      </w:r>
    </w:p>
    <w:p w14:paraId="423E4B4A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421972BE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class Queue {</w:t>
      </w:r>
    </w:p>
    <w:p w14:paraId="573A052D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int items[SIZE], front, rear;</w:t>
      </w:r>
    </w:p>
    <w:p w14:paraId="03CC1FA4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public:</w:t>
      </w:r>
    </w:p>
    <w:p w14:paraId="052CFC6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Queue() { front = -1; rear = -1; }</w:t>
      </w:r>
    </w:p>
    <w:p w14:paraId="00E56779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void enqueue(int element);</w:t>
      </w:r>
    </w:p>
    <w:p w14:paraId="41E91033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int dequeue();</w:t>
      </w:r>
    </w:p>
    <w:p w14:paraId="648EE038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void display();</w:t>
      </w:r>
    </w:p>
    <w:p w14:paraId="664DAE09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};</w:t>
      </w:r>
    </w:p>
    <w:p w14:paraId="5E2139FE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3E0F90AB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void Queue::enqueue(int element) {</w:t>
      </w:r>
    </w:p>
    <w:p w14:paraId="2D1546BE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if (rear == SIZE - 1) {</w:t>
      </w:r>
    </w:p>
    <w:p w14:paraId="6B7D2D1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    cout &lt;&lt; "Queue is Full" &lt;&lt; endl;</w:t>
      </w:r>
    </w:p>
    <w:p w14:paraId="085F588B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    return;</w:t>
      </w:r>
    </w:p>
    <w:p w14:paraId="06A5B6FE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}</w:t>
      </w:r>
    </w:p>
    <w:p w14:paraId="3D5DAB2B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if (front == -1) front = 0;</w:t>
      </w:r>
    </w:p>
    <w:p w14:paraId="05110F9A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items[++rear] = element;</w:t>
      </w:r>
    </w:p>
    <w:p w14:paraId="4E6AC887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}</w:t>
      </w:r>
    </w:p>
    <w:p w14:paraId="1D310DE6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17004D0B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int Queue::dequeue() {</w:t>
      </w:r>
    </w:p>
    <w:p w14:paraId="714205B0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if (front == -1 || front &gt; rear) {</w:t>
      </w:r>
    </w:p>
    <w:p w14:paraId="0F93D0B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    cout &lt;&lt; "Queue is Empty" &lt;&lt; endl;</w:t>
      </w:r>
    </w:p>
    <w:p w14:paraId="4730B3F1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    return -1;</w:t>
      </w:r>
    </w:p>
    <w:p w14:paraId="65DE2CF7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}</w:t>
      </w:r>
    </w:p>
    <w:p w14:paraId="5C3DB36A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return items[front++];</w:t>
      </w:r>
    </w:p>
    <w:p w14:paraId="7CAE7E71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}</w:t>
      </w:r>
    </w:p>
    <w:p w14:paraId="5873D7F9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1CB344F8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void Queue::display() {</w:t>
      </w:r>
    </w:p>
    <w:p w14:paraId="2534024A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if (front == -1 || front &gt; rear) {</w:t>
      </w:r>
    </w:p>
    <w:p w14:paraId="6A7CB05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    cout &lt;&lt; "Queue is Empty" &lt;&lt; endl;</w:t>
      </w:r>
    </w:p>
    <w:p w14:paraId="12AB9456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    return;</w:t>
      </w:r>
    </w:p>
    <w:p w14:paraId="7CC12FED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}</w:t>
      </w:r>
    </w:p>
    <w:p w14:paraId="4849C96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for (int i = front; i &lt;= rear; i++)</w:t>
      </w:r>
    </w:p>
    <w:p w14:paraId="70DDDFEF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    cout &lt;&lt; items[i] &lt;&lt; " ";</w:t>
      </w:r>
    </w:p>
    <w:p w14:paraId="4B3D50E7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cout &lt;&lt; endl;</w:t>
      </w:r>
    </w:p>
    <w:p w14:paraId="7B1E2EA0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}</w:t>
      </w:r>
    </w:p>
    <w:p w14:paraId="733332D5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155BBDAD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int main() {</w:t>
      </w:r>
    </w:p>
    <w:p w14:paraId="4C31BB55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Queue q;</w:t>
      </w:r>
    </w:p>
    <w:p w14:paraId="1E2265BA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q.enqueue(10);</w:t>
      </w:r>
    </w:p>
    <w:p w14:paraId="2F952D0F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q.enqueue(20);</w:t>
      </w:r>
    </w:p>
    <w:p w14:paraId="4A6953F0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q.enqueue(30);</w:t>
      </w:r>
    </w:p>
    <w:p w14:paraId="44A9D0E7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q.display();</w:t>
      </w:r>
    </w:p>
    <w:p w14:paraId="010C8346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cout &lt;&lt; "Dequeued: " &lt;&lt; q.dequeue() &lt;&lt; endl;</w:t>
      </w:r>
    </w:p>
    <w:p w14:paraId="70AF5486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q.display();</w:t>
      </w:r>
    </w:p>
    <w:p w14:paraId="27831D8A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 xml:space="preserve">    return 0;</w:t>
      </w:r>
    </w:p>
    <w:p w14:paraId="1FE1AE13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}.</w:t>
      </w:r>
    </w:p>
    <w:p w14:paraId="5DB8852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3679276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Sample Input &amp; Output:</w:t>
      </w:r>
    </w:p>
    <w:p w14:paraId="60540775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Inserted: 10</w:t>
      </w:r>
    </w:p>
    <w:p w14:paraId="52B657DF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Inserted: 20</w:t>
      </w:r>
    </w:p>
    <w:p w14:paraId="1CAE9829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Inserted: 30</w:t>
      </w:r>
    </w:p>
    <w:p w14:paraId="187A9F0C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Queue elements: 10 20 30</w:t>
      </w:r>
    </w:p>
    <w:p w14:paraId="60180273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Removed: 10</w:t>
      </w:r>
    </w:p>
    <w:p w14:paraId="6084EC8E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  <w:r>
        <w:rPr>
          <w:rFonts w:hint="default" w:ascii="Sitka Banner Semibold" w:hAnsi="Sitka Banner Semibold"/>
          <w:sz w:val="28"/>
          <w:szCs w:val="28"/>
          <w:lang w:val="en-US"/>
        </w:rPr>
        <w:t>Queue elements: 20 30</w:t>
      </w:r>
    </w:p>
    <w:p w14:paraId="09D74089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1FDB67EB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0B5F95A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2E68528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568BBB19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410B1BFF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51152937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308BBDDA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459FF807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512BC8DD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407A36E4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04DD36F8">
      <w:pPr>
        <w:pStyle w:val="4"/>
        <w:keepNext w:val="0"/>
        <w:keepLines w:val="0"/>
        <w:widowControl/>
        <w:suppressLineNumbers w:val="0"/>
      </w:pPr>
      <w:r>
        <w:rPr>
          <w:rStyle w:val="13"/>
          <w:rFonts w:hint="default" w:ascii="Segoe UI Variable Display Semibold" w:hAnsi="Segoe UI Variable Display Semibold" w:cs="Segoe UI Variable Display Semibold"/>
          <w:b/>
          <w:bCs/>
          <w:sz w:val="40"/>
          <w:szCs w:val="40"/>
        </w:rPr>
        <w:t>Problem 7:</w:t>
      </w:r>
      <w:r>
        <w:rPr>
          <w:rStyle w:val="13"/>
          <w:b/>
          <w:bCs/>
        </w:rPr>
        <w:t xml:space="preserve"> N-Queens Problem Using Backtracking</w:t>
      </w:r>
    </w:p>
    <w:p w14:paraId="25705946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  <w:sz w:val="28"/>
          <w:szCs w:val="28"/>
        </w:rPr>
        <w:t>Problem Illustration &amp; Logic</w:t>
      </w:r>
      <w:r>
        <w:rPr>
          <w:rStyle w:val="13"/>
          <w:b/>
          <w:bCs/>
        </w:rPr>
        <w:t>:</w:t>
      </w:r>
    </w:p>
    <w:p w14:paraId="12E646FB">
      <w:pPr>
        <w:pStyle w:val="12"/>
        <w:keepNext w:val="0"/>
        <w:keepLines w:val="0"/>
        <w:widowControl/>
        <w:suppressLineNumbers w:val="0"/>
      </w:pPr>
      <w:r>
        <w:t xml:space="preserve">The N-Queens problem places N queens on an N×N chessboard such that no two queens attack each other. This is solved using </w:t>
      </w:r>
      <w:r>
        <w:rPr>
          <w:rStyle w:val="13"/>
        </w:rPr>
        <w:t>backtracking</w:t>
      </w:r>
      <w:r>
        <w:t>:</w:t>
      </w:r>
    </w:p>
    <w:p w14:paraId="19D2C3B4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Place a queen in a row.</w:t>
      </w:r>
    </w:p>
    <w:p w14:paraId="0079ED58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2.</w:t>
      </w:r>
      <w:r>
        <w:t>Move to the next row and check for a safe position.</w:t>
      </w:r>
    </w:p>
    <w:p w14:paraId="5B279837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3.</w:t>
      </w:r>
      <w:r>
        <w:t>If a safe position is found, place the queen and repeat.</w:t>
      </w:r>
    </w:p>
    <w:p w14:paraId="1C848D55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4.</w:t>
      </w:r>
      <w:r>
        <w:t>If no safe position is found, backtrack and try another placement.</w:t>
      </w:r>
    </w:p>
    <w:p w14:paraId="0696F1D3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Algorithm:</w:t>
      </w:r>
    </w:p>
    <w:p w14:paraId="7208050C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1.</w:t>
      </w:r>
      <w:r>
        <w:t>Place the first queen.</w:t>
      </w:r>
    </w:p>
    <w:p w14:paraId="2A4A8CFA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2.</w:t>
      </w:r>
      <w:r>
        <w:t>Move to the next row and place the next queen in a valid column.</w:t>
      </w:r>
    </w:p>
    <w:p w14:paraId="5E371061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3.</w:t>
      </w:r>
      <w:r>
        <w:t>If a conflict arises, backtrack to the previous row.</w:t>
      </w:r>
    </w:p>
    <w:p w14:paraId="68B89656">
      <w:pPr>
        <w:pStyle w:val="12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4.</w:t>
      </w:r>
      <w:r>
        <w:t>Repeat until all N queens are placed.</w:t>
      </w:r>
    </w:p>
    <w:p w14:paraId="421E1CCD">
      <w:pPr>
        <w:pStyle w:val="12"/>
        <w:keepNext w:val="0"/>
        <w:keepLines w:val="0"/>
        <w:widowControl/>
        <w:suppressLineNumbers w:val="0"/>
        <w:ind w:left="720"/>
      </w:pPr>
    </w:p>
    <w:p w14:paraId="5ACE9130">
      <w:pPr>
        <w:pStyle w:val="12"/>
        <w:keepNext w:val="0"/>
        <w:keepLines w:val="0"/>
        <w:widowControl/>
        <w:suppressLineNumbers w:val="0"/>
        <w:ind w:left="720"/>
        <w:rPr>
          <w:rFonts w:hint="default" w:ascii="Segoe UI Black" w:hAnsi="Segoe UI Black" w:cs="Segoe UI Black"/>
          <w:sz w:val="40"/>
          <w:szCs w:val="40"/>
          <w:lang w:val="en-US"/>
        </w:rPr>
      </w:pPr>
      <w:r>
        <w:rPr>
          <w:rFonts w:hint="default" w:ascii="Segoe UI Black" w:hAnsi="Segoe UI Black" w:cs="Segoe UI Black"/>
          <w:sz w:val="40"/>
          <w:szCs w:val="40"/>
          <w:lang w:val="en-US"/>
        </w:rPr>
        <w:t>Source Code:</w:t>
      </w:r>
    </w:p>
    <w:p w14:paraId="5B964E44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#include &lt;iostream&gt;</w:t>
      </w:r>
    </w:p>
    <w:p w14:paraId="5F4E9233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using namespace std;</w:t>
      </w:r>
    </w:p>
    <w:p w14:paraId="70A59CF9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#define N 8</w:t>
      </w:r>
    </w:p>
    <w:p w14:paraId="3EFAF9A5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</w:p>
    <w:p w14:paraId="1E303642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bool isSafe(int board[N][N], int row, int col) {</w:t>
      </w:r>
    </w:p>
    <w:p w14:paraId="404F9C4B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for (int i = 0; i &lt; col; i++)</w:t>
      </w:r>
    </w:p>
    <w:p w14:paraId="7CA23C32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if (board[row][i]) return false;</w:t>
      </w:r>
    </w:p>
    <w:p w14:paraId="46EE559B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for (int i = row, j = col; i &gt;= 0 &amp;&amp; j &gt;= 0; i--, j--)</w:t>
      </w:r>
    </w:p>
    <w:p w14:paraId="18E38A6E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if (board[i][j]) return false;</w:t>
      </w:r>
    </w:p>
    <w:p w14:paraId="77F0B6FE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for (int i = row, j = col; j &gt;= 0 &amp;&amp; i &lt; N; i++, j--)</w:t>
      </w:r>
    </w:p>
    <w:p w14:paraId="22CD4012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if (board[i][j]) return false;</w:t>
      </w:r>
    </w:p>
    <w:p w14:paraId="35EFE94E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return true;</w:t>
      </w:r>
    </w:p>
    <w:p w14:paraId="752E8A76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}</w:t>
      </w:r>
    </w:p>
    <w:p w14:paraId="35462ABC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</w:p>
    <w:p w14:paraId="1AC6D7E3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bool solveNQUtil(int board[N][N], int col) {</w:t>
      </w:r>
    </w:p>
    <w:p w14:paraId="096F9355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if (col &gt;= N) return true;</w:t>
      </w:r>
    </w:p>
    <w:p w14:paraId="23695B07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for (int i = 0; i &lt; N; i++) {</w:t>
      </w:r>
    </w:p>
    <w:p w14:paraId="362296A0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if (isSafe(board, i, col)) {</w:t>
      </w:r>
    </w:p>
    <w:p w14:paraId="7EB16F60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    board[i][col] = 1;</w:t>
      </w:r>
    </w:p>
    <w:p w14:paraId="32A64BD9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    if (solveNQUtil(board, col + 1)) return true;</w:t>
      </w:r>
    </w:p>
    <w:p w14:paraId="237B9755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    board[i][col] = 0;</w:t>
      </w:r>
    </w:p>
    <w:p w14:paraId="36B58A8E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}</w:t>
      </w:r>
    </w:p>
    <w:p w14:paraId="2009B4A5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}</w:t>
      </w:r>
    </w:p>
    <w:p w14:paraId="51D8D1A6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return false;</w:t>
      </w:r>
    </w:p>
    <w:p w14:paraId="42B8FE01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}</w:t>
      </w:r>
    </w:p>
    <w:p w14:paraId="34FA9759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</w:p>
    <w:p w14:paraId="1EF83AEE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void printSolution(int board[N][N]) {</w:t>
      </w:r>
    </w:p>
    <w:p w14:paraId="6D16A8FA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for (int i = 0; i &lt; N; i++) {</w:t>
      </w:r>
    </w:p>
    <w:p w14:paraId="395BE960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for (int j = 0; j &lt; N; j++)</w:t>
      </w:r>
    </w:p>
    <w:p w14:paraId="6031EAC4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    cout &lt;&lt; board[i][j] &lt;&lt; " ";</w:t>
      </w:r>
    </w:p>
    <w:p w14:paraId="681B1AAE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    cout &lt;&lt; endl;</w:t>
      </w:r>
    </w:p>
    <w:p w14:paraId="61D4C7F0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}</w:t>
      </w:r>
    </w:p>
    <w:p w14:paraId="07A92C89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}</w:t>
      </w:r>
    </w:p>
    <w:p w14:paraId="31DFA257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</w:p>
    <w:p w14:paraId="106BC667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void solveNQ() {</w:t>
      </w:r>
    </w:p>
    <w:p w14:paraId="70FE30D7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int board[N][N] = {0};</w:t>
      </w:r>
    </w:p>
    <w:p w14:paraId="2AF8AD10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if (!solveNQUtil(board, 0)) cout &lt;&lt; "Solution does not exist";</w:t>
      </w:r>
    </w:p>
    <w:p w14:paraId="0B5B8B62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else printSolution(board);</w:t>
      </w:r>
    </w:p>
    <w:p w14:paraId="04AA96D6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}</w:t>
      </w:r>
    </w:p>
    <w:p w14:paraId="2FDD8711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</w:p>
    <w:p w14:paraId="639464F6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int main() {</w:t>
      </w:r>
    </w:p>
    <w:p w14:paraId="367FA14D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solveNQ();</w:t>
      </w:r>
    </w:p>
    <w:p w14:paraId="3C19476D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 xml:space="preserve">    return 0;</w:t>
      </w:r>
    </w:p>
    <w:p w14:paraId="4486DE92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  <w:r>
        <w:rPr>
          <w:rFonts w:hint="default" w:ascii="Gadugi" w:hAnsi="Gadugi"/>
          <w:sz w:val="40"/>
          <w:szCs w:val="40"/>
          <w:lang w:val="en-US"/>
        </w:rPr>
        <w:t>}</w:t>
      </w:r>
    </w:p>
    <w:p w14:paraId="6ABF95CD">
      <w:pPr>
        <w:pStyle w:val="12"/>
        <w:keepNext w:val="0"/>
        <w:keepLines w:val="0"/>
        <w:widowControl/>
        <w:suppressLineNumbers w:val="0"/>
        <w:ind w:left="720"/>
        <w:rPr>
          <w:rFonts w:hint="default" w:ascii="Gadugi" w:hAnsi="Gadugi"/>
          <w:sz w:val="40"/>
          <w:szCs w:val="40"/>
          <w:lang w:val="en-US"/>
        </w:rPr>
      </w:pPr>
    </w:p>
    <w:p w14:paraId="44568CE4">
      <w:pPr>
        <w:pStyle w:val="5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Sample Output:</w:t>
      </w:r>
    </w:p>
    <w:p w14:paraId="29351D35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0 0 1 0 0 0 0 0</w:t>
      </w:r>
    </w:p>
    <w:p w14:paraId="08247A38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1 0 0 0 0 0 0 0</w:t>
      </w:r>
    </w:p>
    <w:p w14:paraId="2BEC93F4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0 0 0 0 1 0 0 0</w:t>
      </w:r>
    </w:p>
    <w:p w14:paraId="5AFE3D06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0 0 0 0 0 0 0 1</w:t>
      </w:r>
    </w:p>
    <w:p w14:paraId="52239F89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0 1 0 0 0 0 0 0</w:t>
      </w:r>
    </w:p>
    <w:p w14:paraId="344BC157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0 0 0 1 0 0 0 0</w:t>
      </w:r>
    </w:p>
    <w:p w14:paraId="58AA9AE8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0 0 0 0 0 1 0 0</w:t>
      </w:r>
    </w:p>
    <w:p w14:paraId="12C5216A">
      <w:pPr>
        <w:pStyle w:val="12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0 0 0 0 0 0 1 0</w:t>
      </w:r>
    </w:p>
    <w:p w14:paraId="10B3D274">
      <w:pPr>
        <w:pStyle w:val="12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p w14:paraId="1D658742">
      <w:pPr>
        <w:pStyle w:val="12"/>
        <w:keepNext w:val="0"/>
        <w:keepLines w:val="0"/>
        <w:widowControl/>
        <w:suppressLineNumbers w:val="0"/>
        <w:rPr>
          <w:rFonts w:hint="default" w:ascii="Sitka Banner Semibold" w:hAnsi="Sitka Banner Semibold"/>
          <w:sz w:val="28"/>
          <w:szCs w:val="28"/>
          <w:lang w:val="en-US"/>
        </w:rPr>
      </w:pPr>
    </w:p>
    <w:p w14:paraId="542A8B1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Problem 8: Sum of Subset Problem</w:t>
      </w:r>
    </w:p>
    <w:p w14:paraId="6014D67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Problem Statement:</w:t>
      </w:r>
      <w:r>
        <w:br w:type="textWrapping"/>
      </w:r>
      <w:r>
        <w:t>Given a set S={5,10,12,13,15,18}S = \{5,10,12,13,15,18\}S={5,10,12,13,15,18} and a target sum d=30d = 30d=30, write a program to find subsets that sum up to ddd.</w:t>
      </w:r>
    </w:p>
    <w:p w14:paraId="32C29EB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Explanation:</w:t>
      </w:r>
    </w:p>
    <w:p w14:paraId="51106B2C">
      <w:pPr>
        <w:pStyle w:val="12"/>
        <w:keepNext w:val="0"/>
        <w:keepLines w:val="0"/>
        <w:widowControl/>
        <w:suppressLineNumbers w:val="0"/>
      </w:pPr>
      <w:r>
        <w:t>The Sum of Subset problem is a classic backtracking problem where we try to generate all subsets and check if their sum equals the given target ddd.</w:t>
      </w:r>
    </w:p>
    <w:p w14:paraId="13A42EE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Algorithm (Backtracking Approach):</w:t>
      </w:r>
    </w:p>
    <w:p w14:paraId="527B77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Start with an empty subset.</w:t>
      </w:r>
    </w:p>
    <w:p w14:paraId="64995C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Recursively explore subsets by including or excluding each element.</w:t>
      </w:r>
    </w:p>
    <w:p w14:paraId="0D5520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If the sum of a subset equals ddd, print it.</w:t>
      </w:r>
    </w:p>
    <w:p w14:paraId="6827B1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If the sum exceeds ddd, stop further exploration in that path.</w:t>
      </w:r>
    </w:p>
    <w:p w14:paraId="45F29CB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Python Code:</w:t>
      </w:r>
    </w:p>
    <w:p w14:paraId="7343864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8B0D03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516438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subset_sum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arr, target, subset=[], index=0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1FAF273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(subset) == target:</w:t>
      </w:r>
    </w:p>
    <w:p w14:paraId="4445ADF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(subset)</w:t>
      </w:r>
    </w:p>
    <w:p w14:paraId="6E0D849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</w:p>
    <w:p w14:paraId="45FE757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(subset) &gt; target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index &gt;=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(arr):</w:t>
      </w:r>
    </w:p>
    <w:p w14:paraId="4D04E42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</w:p>
    <w:p w14:paraId="1A2A842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561BE22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Include current element</w:t>
      </w:r>
    </w:p>
    <w:p w14:paraId="3902D1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subset_sum(arr, target, subset + [arr[index]], index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19871E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Exclude current element</w:t>
      </w:r>
    </w:p>
    <w:p w14:paraId="30861CD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subset_sum(arr, target, subset, index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1338E3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Given set and target sum</w:t>
      </w:r>
    </w:p>
    <w:p w14:paraId="31276A8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331083C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30print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"Subsets with sum 30:"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8C432F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subset_sum(S, d)</w:t>
      </w:r>
    </w:p>
    <w:p w14:paraId="0C40B6E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249E5D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D3D52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526741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E84F89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F11141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</w:t>
      </w:r>
    </w:p>
    <w:p w14:paraId="5D5D861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Set: [5, 10, 12, 13, 15, 18]</w:t>
      </w:r>
    </w:p>
    <w:p w14:paraId="2CD7220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 sum: 30</w:t>
      </w:r>
    </w:p>
    <w:p w14:paraId="690A7BAF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0AC3FD7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Subsets with sum 30:</w:t>
      </w:r>
    </w:p>
    <w:p w14:paraId="68B80F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[5, 12, 13]</w:t>
      </w:r>
    </w:p>
    <w:p w14:paraId="2A271A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[12, 18]</w:t>
      </w:r>
    </w:p>
    <w:p w14:paraId="1859F1B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[10, 12, 8]</w:t>
      </w:r>
    </w:p>
    <w:p w14:paraId="3CD3B29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BDCA6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50EF32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6A09F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C03EAB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E96B6B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8B3437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DBEAC5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1D8C3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027531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4EF8D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3B731D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172AB2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BD47A9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5CF04A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FF36E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32CC82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8E24AE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7ED571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F035F8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ABC43F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16726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D96038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0B052A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E6FA1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D7372E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5F95E0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DD6AB0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29255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3EAAE0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3F2EDF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AE4DF1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66523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22E7A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BFD8CD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A00684A">
      <w:pPr>
        <w:keepNext w:val="0"/>
        <w:keepLines w:val="0"/>
        <w:widowControl/>
        <w:suppressLineNumbers w:val="0"/>
      </w:pPr>
    </w:p>
    <w:p w14:paraId="495D397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Problem 9: 0/1 Knapsack Problem (Dynamic Programming Approach)</w:t>
      </w:r>
    </w:p>
    <w:p w14:paraId="0B19BAF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Problem Statement:</w:t>
      </w:r>
      <w:r>
        <w:br w:type="textWrapping"/>
      </w:r>
      <w:r>
        <w:t>Given:</w:t>
      </w:r>
    </w:p>
    <w:p w14:paraId="018EB2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Profits P=(15,25,13,23)P = (15,25,13,23)P=(15,25,13,23)</w:t>
      </w:r>
    </w:p>
    <w:p w14:paraId="634012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Weights W=(2,6,12,9)W = (2,6,12,9)W=(2,6,12,9)</w:t>
      </w:r>
    </w:p>
    <w:p w14:paraId="00C359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Knapsack capacity C=20C = 20C=20</w:t>
      </w:r>
    </w:p>
    <w:p w14:paraId="687FF3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Number of items n=4n = 4n=4</w:t>
      </w:r>
    </w:p>
    <w:p w14:paraId="06667C36">
      <w:pPr>
        <w:pStyle w:val="12"/>
        <w:keepNext w:val="0"/>
        <w:keepLines w:val="0"/>
        <w:widowControl/>
        <w:suppressLineNumbers w:val="0"/>
      </w:pPr>
      <w:r>
        <w:t xml:space="preserve">Find the maximum profit that can be obtained using the </w:t>
      </w:r>
      <w:r>
        <w:rPr>
          <w:rStyle w:val="13"/>
        </w:rPr>
        <w:t>0/1 Knapsack Dynamic Programming Approach</w:t>
      </w:r>
      <w:r>
        <w:t>.</w:t>
      </w:r>
    </w:p>
    <w:p w14:paraId="456FCF7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Explanation:</w:t>
      </w:r>
    </w:p>
    <w:p w14:paraId="67D87F2E">
      <w:pPr>
        <w:pStyle w:val="12"/>
        <w:keepNext w:val="0"/>
        <w:keepLines w:val="0"/>
        <w:widowControl/>
        <w:suppressLineNumbers w:val="0"/>
      </w:pPr>
      <w:r>
        <w:t xml:space="preserve">The 0/1 Knapsack problem involves selecting items such that the total weight does not exceed the given capacity, and the profit is maximized. The </w:t>
      </w:r>
      <w:r>
        <w:rPr>
          <w:rStyle w:val="13"/>
        </w:rPr>
        <w:t>Dynamic Programming</w:t>
      </w:r>
      <w:r>
        <w:t xml:space="preserve"> approach builds a table to store optimal solutions for subproblems.</w:t>
      </w:r>
    </w:p>
    <w:p w14:paraId="081A36B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Algorithm (Dynamic Programming Approach):</w:t>
      </w:r>
    </w:p>
    <w:p w14:paraId="288DF1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Create a 2D table </w:t>
      </w:r>
      <w:r>
        <w:rPr>
          <w:rStyle w:val="10"/>
        </w:rPr>
        <w:t>dp[i][w]</w:t>
      </w:r>
      <w:r>
        <w:t xml:space="preserve"> where:</w:t>
      </w:r>
    </w:p>
    <w:p w14:paraId="62295AA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i</w:t>
      </w:r>
      <w:r>
        <w:t xml:space="preserve"> represents the first </w:t>
      </w:r>
      <w:r>
        <w:rPr>
          <w:rStyle w:val="10"/>
        </w:rPr>
        <w:t>i</w:t>
      </w:r>
      <w:r>
        <w:t xml:space="preserve"> items.</w:t>
      </w:r>
    </w:p>
    <w:p w14:paraId="5598126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w</w:t>
      </w:r>
      <w:r>
        <w:t xml:space="preserve"> represents the weight limit.</w:t>
      </w:r>
    </w:p>
    <w:p w14:paraId="3BB108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If an item’s weight is less than or equal to </w:t>
      </w:r>
      <w:r>
        <w:rPr>
          <w:rStyle w:val="10"/>
        </w:rPr>
        <w:t>w</w:t>
      </w:r>
      <w:r>
        <w:t>, decide whether to include it (maximizing profit).</w:t>
      </w:r>
    </w:p>
    <w:p w14:paraId="5984E5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Use the relation: dp[i][w]=max⁡(dp[i−1][w],P[i−1]+dp[i−1][w−W[i−1]])dp[i][w] = \max(dp[i-1][w], P[i-1] + dp[i-1][w-W[i-1]])dp[i][w]=max(dp[i−1][w],P[i−1]+dp[i−1][w−W[i−1]])</w:t>
      </w:r>
    </w:p>
    <w:p w14:paraId="0B67DF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Return the value in </w:t>
      </w:r>
      <w:r>
        <w:rPr>
          <w:rStyle w:val="10"/>
        </w:rPr>
        <w:t>dp[n][C]</w:t>
      </w:r>
      <w:r>
        <w:t xml:space="preserve"> as the maximum profit.</w:t>
      </w:r>
    </w:p>
    <w:p w14:paraId="5D7DCE39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Python Code:</w:t>
      </w:r>
    </w:p>
    <w:p w14:paraId="529343B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5FD9435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21DDA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knapsack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P, W, C, 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6DAD5F3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dp = [[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(C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(n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)]</w:t>
      </w:r>
    </w:p>
    <w:p w14:paraId="3C14B53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A38D23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n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771132C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range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C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A4FA94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W[i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 &lt;= w:</w:t>
      </w:r>
    </w:p>
    <w:p w14:paraId="76ACA40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dp[i][w]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(dp[i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][w], P[i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+ dp[i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][w - W[i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]])</w:t>
      </w:r>
    </w:p>
    <w:p w14:paraId="5AC19D8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39C536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dp[i][w] = dp[i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][w]</w:t>
      </w:r>
    </w:p>
    <w:p w14:paraId="7A255E3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BB3B3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dp[n][C]</w:t>
      </w:r>
    </w:p>
    <w:p w14:paraId="4772F92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Given values</w:t>
      </w:r>
    </w:p>
    <w:p w14:paraId="4B77AD3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50E7416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29574BA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</w:p>
    <w:p w14:paraId="0860F4F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</w:p>
    <w:p w14:paraId="435928C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"Maximum Profit:"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knapsack(P, W, C, n)</w:t>
      </w:r>
    </w:p>
    <w:p w14:paraId="69C830F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479DF61">
      <w:pPr>
        <w:pStyle w:val="4"/>
        <w:keepNext w:val="0"/>
        <w:keepLines w:val="0"/>
        <w:widowControl/>
        <w:suppressLineNumbers w:val="0"/>
      </w:pPr>
      <w:r>
        <w:rPr>
          <w:rStyle w:val="13"/>
          <w:rFonts w:hint="default"/>
          <w:b/>
          <w:bCs/>
          <w:lang w:val="en-US"/>
        </w:rPr>
        <w:t>i</w:t>
      </w:r>
      <w:r>
        <w:rPr>
          <w:rStyle w:val="13"/>
          <w:b/>
          <w:bCs/>
        </w:rPr>
        <w:t>nput:</w:t>
      </w:r>
    </w:p>
    <w:p w14:paraId="65933E8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Profits: [15, 25, 13, 23]</w:t>
      </w:r>
    </w:p>
    <w:p w14:paraId="0CEED00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Weights: [2, 6, 12, 9]</w:t>
      </w:r>
    </w:p>
    <w:p w14:paraId="732F350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Knapsack Capacity: 20</w:t>
      </w:r>
    </w:p>
    <w:p w14:paraId="0718FBFC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 of items: 4</w:t>
      </w:r>
    </w:p>
    <w:p w14:paraId="4C3B07D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4306472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Maximum Profit: 40</w:t>
      </w:r>
    </w:p>
    <w:p w14:paraId="45E136E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614A8B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B0A7B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Problem 10: Tower of Hanoi</w:t>
      </w:r>
    </w:p>
    <w:p w14:paraId="6B28BC6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Problem Statement:</w:t>
      </w:r>
      <w:r>
        <w:br w:type="textWrapping"/>
      </w:r>
      <w:r>
        <w:t>Write a program to solve the Tower of Hanoi problem for NNN disks.</w:t>
      </w:r>
    </w:p>
    <w:p w14:paraId="582B1CCA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Explanation:</w:t>
      </w:r>
    </w:p>
    <w:p w14:paraId="53F57871">
      <w:pPr>
        <w:pStyle w:val="12"/>
        <w:keepNext w:val="0"/>
        <w:keepLines w:val="0"/>
        <w:widowControl/>
        <w:suppressLineNumbers w:val="0"/>
      </w:pPr>
      <w:r>
        <w:t xml:space="preserve">The Tower of Hanoi is a classic recursive problem where the goal is to move NNN disks from the </w:t>
      </w:r>
      <w:r>
        <w:rPr>
          <w:rStyle w:val="13"/>
        </w:rPr>
        <w:t>source rod</w:t>
      </w:r>
      <w:r>
        <w:t xml:space="preserve"> to the </w:t>
      </w:r>
      <w:r>
        <w:rPr>
          <w:rStyle w:val="13"/>
        </w:rPr>
        <w:t>destination rod</w:t>
      </w:r>
      <w:r>
        <w:t xml:space="preserve">, using an </w:t>
      </w:r>
      <w:r>
        <w:rPr>
          <w:rStyle w:val="13"/>
        </w:rPr>
        <w:t>auxiliary rod</w:t>
      </w:r>
      <w:r>
        <w:t>, while following these rules:</w:t>
      </w:r>
    </w:p>
    <w:p w14:paraId="1FA516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Only one disk can be moved at a time.</w:t>
      </w:r>
    </w:p>
    <w:p w14:paraId="75351E2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 larger disk cannot be placed on top of a smaller disk.</w:t>
      </w:r>
    </w:p>
    <w:p w14:paraId="76FF8D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All disks start on the source rod and must end on the destination rod.</w:t>
      </w:r>
    </w:p>
    <w:p w14:paraId="2D681EA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Algorithm (Recursive Approach):</w:t>
      </w:r>
    </w:p>
    <w:p w14:paraId="45EBCC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Move N−1N-1N−1 disks from </w:t>
      </w:r>
      <w:r>
        <w:rPr>
          <w:rStyle w:val="13"/>
        </w:rPr>
        <w:t>source</w:t>
      </w:r>
      <w:r>
        <w:t xml:space="preserve"> to </w:t>
      </w:r>
      <w:r>
        <w:rPr>
          <w:rStyle w:val="13"/>
        </w:rPr>
        <w:t>auxiliary</w:t>
      </w:r>
      <w:r>
        <w:t>.</w:t>
      </w:r>
    </w:p>
    <w:p w14:paraId="4ABD7F2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Move the largest disk from </w:t>
      </w:r>
      <w:r>
        <w:rPr>
          <w:rStyle w:val="13"/>
        </w:rPr>
        <w:t>source</w:t>
      </w:r>
      <w:r>
        <w:t xml:space="preserve"> to </w:t>
      </w:r>
      <w:r>
        <w:rPr>
          <w:rStyle w:val="13"/>
        </w:rPr>
        <w:t>destination</w:t>
      </w:r>
      <w:r>
        <w:t>.</w:t>
      </w:r>
    </w:p>
    <w:p w14:paraId="73BAA53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Move N−1N-1N−1 disks from </w:t>
      </w:r>
      <w:r>
        <w:rPr>
          <w:rStyle w:val="13"/>
        </w:rPr>
        <w:t>auxiliary</w:t>
      </w:r>
      <w:r>
        <w:t xml:space="preserve"> to </w:t>
      </w:r>
      <w:r>
        <w:rPr>
          <w:rStyle w:val="13"/>
        </w:rPr>
        <w:t>destination</w:t>
      </w:r>
      <w:r>
        <w:t>.</w:t>
      </w:r>
    </w:p>
    <w:p w14:paraId="0856F789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Python Code:</w:t>
      </w:r>
    </w:p>
    <w:p w14:paraId="5158C66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B973A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E6CE30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tower_of_hanoi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n, source, auxiliary, destination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0818FE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DAB8D2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f"Move disk 1 from {source} to {destination}"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D9A0BF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</w:p>
    <w:p w14:paraId="46C0FD7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tower_of_hanoi(n-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source, destination, auxiliary)</w:t>
      </w:r>
    </w:p>
    <w:p w14:paraId="3809D68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f"Move disk {n} from {source} to {destination}"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D3B117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tower_of_hanoi(n-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auxiliary, source, destination)</w:t>
      </w:r>
    </w:p>
    <w:p w14:paraId="3477D6D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Number of disks</w:t>
      </w:r>
    </w:p>
    <w:p w14:paraId="0BF95AC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Change N for different casesprint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f"Tower of Hanoi solution for {N} disks:"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179258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tower_of_hanoi(N,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0504F2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58CB63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Input:</w:t>
      </w:r>
    </w:p>
    <w:p w14:paraId="6EDB048F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 of disks: 3</w:t>
      </w:r>
    </w:p>
    <w:p w14:paraId="073A806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Output:</w:t>
      </w:r>
    </w:p>
    <w:p w14:paraId="11C6F64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Tower of Hanoi solution for 3 disks:</w:t>
      </w:r>
    </w:p>
    <w:p w14:paraId="622F8E1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disk 1 from A to C</w:t>
      </w:r>
    </w:p>
    <w:p w14:paraId="2FC6BB7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disk 2 from A to B</w:t>
      </w:r>
    </w:p>
    <w:p w14:paraId="4BCE51E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disk 1 from C to B</w:t>
      </w:r>
    </w:p>
    <w:p w14:paraId="5554852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disk 3 from A to C</w:t>
      </w:r>
    </w:p>
    <w:p w14:paraId="03A96CE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disk 1 from B to A</w:t>
      </w:r>
    </w:p>
    <w:p w14:paraId="28B17E0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disk 2 from B to C</w:t>
      </w:r>
    </w:p>
    <w:p w14:paraId="1EA016D2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disk 1 from A to C</w:t>
      </w:r>
    </w:p>
    <w:p w14:paraId="1AED19FD">
      <w:pPr>
        <w:keepNext w:val="0"/>
        <w:keepLines w:val="0"/>
        <w:widowControl/>
        <w:suppressLineNumbers w:val="0"/>
        <w:rPr>
          <w:rFonts w:hint="default" w:ascii="Segoe UI Variable Small Semibold" w:hAnsi="Segoe UI Variable Small Semibold" w:cs="Segoe UI Variable Small Semibold"/>
          <w:sz w:val="36"/>
          <w:szCs w:val="36"/>
          <w:lang w:val="en-US"/>
        </w:rPr>
      </w:pPr>
    </w:p>
    <w:p w14:paraId="73F177E7">
      <w:pPr>
        <w:keepNext w:val="0"/>
        <w:keepLines w:val="0"/>
        <w:widowControl/>
        <w:suppressLineNumbers w:val="0"/>
        <w:rPr>
          <w:rFonts w:hint="default" w:ascii="Segoe UI Variable Small Semibold" w:hAnsi="Segoe UI Variable Small Semibold" w:cs="Segoe UI Variable Small Semibold"/>
          <w:sz w:val="36"/>
          <w:szCs w:val="36"/>
          <w:lang w:val="en-US"/>
        </w:rPr>
      </w:pPr>
    </w:p>
    <w:p w14:paraId="3B6AA605">
      <w:pPr>
        <w:keepNext w:val="0"/>
        <w:keepLines w:val="0"/>
        <w:widowControl/>
        <w:suppressLineNumbers w:val="0"/>
        <w:rPr>
          <w:rFonts w:hint="default" w:ascii="Segoe UI Variable Small Semibold" w:hAnsi="Segoe UI Variable Small Semibold" w:cs="Segoe UI Variable Small Semibold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E00C26E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317C99D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4832964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931E2BA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5C85096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726ABC5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6704DBA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59C5678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54FEBA7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91849C0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869ADAC">
      <w:pPr>
        <w:keepNext w:val="0"/>
        <w:keepLines w:val="0"/>
        <w:widowControl/>
        <w:suppressLineNumbers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C11CC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E958AE">
      <w:pPr>
        <w:bidi w:val="0"/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D9B35B8">
      <w:pPr>
        <w:rPr>
          <w:rFonts w:hint="default"/>
        </w:rPr>
      </w:pPr>
    </w:p>
    <w:p w14:paraId="7D191B0E">
      <w:pPr>
        <w:pStyle w:val="12"/>
        <w:keepNext w:val="0"/>
        <w:keepLines w:val="0"/>
        <w:widowControl/>
        <w:suppressLineNumbers w:val="0"/>
        <w:ind w:left="720"/>
      </w:pPr>
    </w:p>
    <w:p w14:paraId="088BBC1B">
      <w:pPr>
        <w:pStyle w:val="12"/>
        <w:keepNext w:val="0"/>
        <w:keepLines w:val="0"/>
        <w:widowControl/>
        <w:suppressLineNumbers w:val="0"/>
        <w:ind w:left="720"/>
        <w:jc w:val="left"/>
      </w:pPr>
    </w:p>
    <w:p w14:paraId="6F32DECA">
      <w:pPr>
        <w:pStyle w:val="12"/>
        <w:keepNext w:val="0"/>
        <w:keepLines w:val="0"/>
        <w:widowControl/>
        <w:suppressLineNumbers w:val="0"/>
        <w:ind w:left="720"/>
      </w:pPr>
    </w:p>
    <w:p w14:paraId="0AF6C3F5">
      <w:pPr>
        <w:pStyle w:val="12"/>
        <w:keepNext w:val="0"/>
        <w:keepLines w:val="0"/>
        <w:widowControl/>
        <w:suppressLineNumbers w:val="0"/>
        <w:ind w:left="72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CDD80BE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5C240F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20120D6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793253C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A8771DE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04D216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5EE6A0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B159242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DBD6D8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2B9A527"/>
    <w:p w14:paraId="58CAA124">
      <w:pPr>
        <w:rPr>
          <w:rFonts w:hint="default"/>
          <w:lang w:val="en-US"/>
        </w:rPr>
      </w:pPr>
    </w:p>
    <w:p w14:paraId="533AB22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onar Bangla">
    <w:panose1 w:val="02020603050405020304"/>
    <w:charset w:val="00"/>
    <w:family w:val="roman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FB2BE"/>
    <w:multiLevelType w:val="multilevel"/>
    <w:tmpl w:val="8ABFB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E7860E"/>
    <w:multiLevelType w:val="multilevel"/>
    <w:tmpl w:val="97E78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453E705"/>
    <w:multiLevelType w:val="multilevel"/>
    <w:tmpl w:val="B453E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7531BE"/>
    <w:multiLevelType w:val="multilevel"/>
    <w:tmpl w:val="F37531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E2AA42C"/>
    <w:multiLevelType w:val="multilevel"/>
    <w:tmpl w:val="0E2AA4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3C0761"/>
    <w:rsid w:val="408C25CD"/>
    <w:rsid w:val="75F6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9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table" w:styleId="14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No Spacing"/>
    <w:link w:val="16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6">
    <w:name w:val="无间隔 Char"/>
    <w:basedOn w:val="6"/>
    <w:link w:val="15"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%20LAPTOP%20GALLERY\AppData\Local\Kingsoft\WPS%20Office\12.2.0.20323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2025-02-28T14:01:00Z</dcterms:created>
  <dc:creator>Saklam Sakib</dc:creator>
  <cp:lastModifiedBy>Saklam Sakib</cp:lastModifiedBy>
  <dcterms:modified xsi:type="dcterms:W3CDTF">2025-02-28T15:43:19Z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D2343C064D234E4FA5E11A565E14B351_13</vt:lpwstr>
  </property>
</Properties>
</file>